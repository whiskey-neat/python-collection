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8707" w14:textId="77777777" w:rsidR="00F812E8" w:rsidRDefault="00F812E8">
      <w:bookmarkStart w:id="0" w:name="_Hlk93477120"/>
    </w:p>
    <w:p w14:paraId="70A5E970" w14:textId="77777777" w:rsidR="00E9246A" w:rsidRDefault="00E9246A"/>
    <w:p w14:paraId="27F95BFC" w14:textId="77777777" w:rsidR="00F812E8" w:rsidRDefault="00F812E8" w:rsidP="0011671C">
      <w:pPr>
        <w:rPr>
          <w:sz w:val="96"/>
          <w:szCs w:val="96"/>
        </w:rPr>
      </w:pPr>
    </w:p>
    <w:p w14:paraId="244A9469" w14:textId="77777777" w:rsidR="00B50E10" w:rsidRDefault="00346304" w:rsidP="00362209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5DDB37" wp14:editId="6CE189A7">
                <wp:simplePos x="0" y="0"/>
                <wp:positionH relativeFrom="margin">
                  <wp:posOffset>-276447</wp:posOffset>
                </wp:positionH>
                <wp:positionV relativeFrom="paragraph">
                  <wp:posOffset>711687</wp:posOffset>
                </wp:positionV>
                <wp:extent cx="6288657" cy="5676783"/>
                <wp:effectExtent l="0" t="0" r="0" b="6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657" cy="5676783"/>
                          <a:chOff x="0" y="499730"/>
                          <a:chExt cx="6288657" cy="567678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499730"/>
                            <a:ext cx="6202393" cy="2389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B6C84" w14:textId="599F501B" w:rsidR="00346304" w:rsidRPr="00920607" w:rsidRDefault="009E5083" w:rsidP="00346304">
                              <w:pPr>
                                <w:pStyle w:val="CvrPgeUnitTitle"/>
                              </w:pPr>
                              <w:r>
                                <w:t>PROGRAMMING FUNDAMENTALS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3132" y="3700732"/>
                            <a:ext cx="6202393" cy="577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DD24D5" w14:textId="5AFFC0A9" w:rsidR="00920607" w:rsidRPr="00920607" w:rsidRDefault="009E5083" w:rsidP="00346304">
                              <w:pPr>
                                <w:pStyle w:val="CvrPgeAssignmentTitl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Coursework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6264" y="5089585"/>
                            <a:ext cx="6202393" cy="1086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14ECD8" w14:textId="77777777" w:rsidR="00920607" w:rsidRPr="00920607" w:rsidRDefault="00920607" w:rsidP="00920607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20607">
                                <w:rPr>
                                  <w:sz w:val="40"/>
                                  <w:szCs w:val="40"/>
                                </w:rPr>
                                <w:t>[CHLOE ROWE]</w:t>
                              </w:r>
                            </w:p>
                            <w:p w14:paraId="46CEE792" w14:textId="07C965F4" w:rsidR="00920607" w:rsidRPr="00920607" w:rsidRDefault="009E5083" w:rsidP="00920607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27025481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DDB37" id="Group 6" o:spid="_x0000_s1026" style="position:absolute;left:0;text-align:left;margin-left:-21.75pt;margin-top:56.05pt;width:495.15pt;height:447pt;z-index:251663360;mso-position-horizontal-relative:margin;mso-height-relative:margin" coordorigin=",4997" coordsize="62886,5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4997;width:62023;height:2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01FB6C84" w14:textId="599F501B" w:rsidR="00346304" w:rsidRPr="00920607" w:rsidRDefault="009E5083" w:rsidP="00346304">
                        <w:pPr>
                          <w:pStyle w:val="CvrPgeUnitTitle"/>
                        </w:pPr>
                        <w:r>
                          <w:t>PROGRAMMING FUNDAMENTALS</w:t>
                        </w:r>
                      </w:p>
                    </w:txbxContent>
                  </v:textbox>
                </v:shape>
                <v:shape id="Text Box 2" o:spid="_x0000_s1028" type="#_x0000_t202" style="position:absolute;left:431;top:37007;width:62024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06DD24D5" w14:textId="5AFFC0A9" w:rsidR="00920607" w:rsidRPr="00920607" w:rsidRDefault="009E5083" w:rsidP="00346304">
                        <w:pPr>
                          <w:pStyle w:val="CvrPgeAssignmentTitle"/>
                          <w:rPr>
                            <w:b/>
                            <w:bCs/>
                          </w:rPr>
                        </w:pPr>
                        <w:r>
                          <w:t>Coursework 2</w:t>
                        </w:r>
                      </w:p>
                    </w:txbxContent>
                  </v:textbox>
                </v:shape>
                <v:shape id="Text Box 5" o:spid="_x0000_s1029" type="#_x0000_t202" style="position:absolute;left:862;top:50895;width:62024;height:10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1D14ECD8" w14:textId="77777777" w:rsidR="00920607" w:rsidRPr="00920607" w:rsidRDefault="00920607" w:rsidP="00920607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920607">
                          <w:rPr>
                            <w:sz w:val="40"/>
                            <w:szCs w:val="40"/>
                          </w:rPr>
                          <w:t>[CHLOE ROWE]</w:t>
                        </w:r>
                      </w:p>
                      <w:p w14:paraId="46CEE792" w14:textId="07C965F4" w:rsidR="00920607" w:rsidRPr="00920607" w:rsidRDefault="009E5083" w:rsidP="00920607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27025481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2C4D05" w14:textId="77777777" w:rsidR="00F812E8" w:rsidRDefault="00F812E8">
      <w:pPr>
        <w:jc w:val="center"/>
      </w:pPr>
    </w:p>
    <w:p w14:paraId="2A93A098" w14:textId="77777777" w:rsidR="00F812E8" w:rsidRDefault="00F812E8">
      <w:pPr>
        <w:jc w:val="center"/>
        <w:rPr>
          <w:sz w:val="52"/>
          <w:szCs w:val="52"/>
        </w:rPr>
      </w:pPr>
    </w:p>
    <w:p w14:paraId="7C84B0A5" w14:textId="77777777" w:rsidR="00B50E10" w:rsidRDefault="00B50E10">
      <w:pPr>
        <w:jc w:val="center"/>
        <w:rPr>
          <w:sz w:val="52"/>
          <w:szCs w:val="52"/>
        </w:rPr>
      </w:pPr>
    </w:p>
    <w:p w14:paraId="0979AA72" w14:textId="77777777" w:rsidR="00F812E8" w:rsidRDefault="00F812E8">
      <w:pPr>
        <w:jc w:val="center"/>
      </w:pPr>
    </w:p>
    <w:p w14:paraId="1B8C9EAC" w14:textId="77777777" w:rsidR="00F812E8" w:rsidRDefault="00F812E8">
      <w:pPr>
        <w:jc w:val="center"/>
      </w:pPr>
    </w:p>
    <w:p w14:paraId="7CAFFC5B" w14:textId="77777777" w:rsidR="00B50E10" w:rsidRDefault="00B50E10">
      <w:pPr>
        <w:jc w:val="center"/>
      </w:pPr>
    </w:p>
    <w:p w14:paraId="06712107" w14:textId="77777777" w:rsidR="00F812E8" w:rsidRDefault="005E0102">
      <w:pPr>
        <w:rPr>
          <w:sz w:val="40"/>
          <w:szCs w:val="40"/>
        </w:rPr>
      </w:pPr>
      <w:r>
        <w:br w:type="page"/>
      </w:r>
    </w:p>
    <w:bookmarkEnd w:id="0"/>
    <w:p w14:paraId="431AC54D" w14:textId="0632D8F4" w:rsidR="00F812E8" w:rsidRDefault="009E5083" w:rsidP="00233151">
      <w:pPr>
        <w:pStyle w:val="Title"/>
      </w:pPr>
      <w:r>
        <w:lastRenderedPageBreak/>
        <w:t>Coursework 2</w:t>
      </w:r>
    </w:p>
    <w:p w14:paraId="67B9BC1D" w14:textId="5B729C92" w:rsidR="009E5083" w:rsidRDefault="009E5083" w:rsidP="009E5083"/>
    <w:p w14:paraId="5DB6523C" w14:textId="586598BD" w:rsidR="005044AA" w:rsidRDefault="009E5083" w:rsidP="005044AA">
      <w:pPr>
        <w:pStyle w:val="CustomHeading1"/>
      </w:pPr>
      <w:bookmarkStart w:id="1" w:name="_Toc124802903"/>
      <w:r>
        <w:t>Section A: Algorithm Complexity Analysis</w:t>
      </w:r>
      <w:bookmarkEnd w:id="1"/>
    </w:p>
    <w:p w14:paraId="0C9D7CAB" w14:textId="5A1F3B59" w:rsidR="005044AA" w:rsidRDefault="005044AA" w:rsidP="005044AA">
      <w:pPr>
        <w:pStyle w:val="CustomHeading2"/>
      </w:pPr>
      <w:r>
        <w:t>Algorithm A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009"/>
        <w:gridCol w:w="8021"/>
      </w:tblGrid>
      <w:tr w:rsidR="005044AA" w14:paraId="6910EAD9" w14:textId="77777777" w:rsidTr="005044AA">
        <w:trPr>
          <w:trHeight w:val="357"/>
        </w:trPr>
        <w:tc>
          <w:tcPr>
            <w:tcW w:w="997" w:type="dxa"/>
            <w:vAlign w:val="center"/>
          </w:tcPr>
          <w:p w14:paraId="40508AB9" w14:textId="54B2F4FB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Input</w:t>
            </w:r>
          </w:p>
        </w:tc>
        <w:tc>
          <w:tcPr>
            <w:tcW w:w="8033" w:type="dxa"/>
            <w:vAlign w:val="center"/>
          </w:tcPr>
          <w:p w14:paraId="7BBEFD86" w14:textId="3A036689" w:rsidR="005044AA" w:rsidRPr="00520403" w:rsidRDefault="005044AA" w:rsidP="005044AA">
            <w:pPr>
              <w:jc w:val="center"/>
              <w:rPr>
                <w:rFonts w:ascii="Courier New" w:hAnsi="Courier New" w:cs="Courier New"/>
                <w:strike/>
              </w:rPr>
            </w:pPr>
            <w:r w:rsidRPr="00520403">
              <w:rPr>
                <w:rFonts w:ascii="Courier New" w:hAnsi="Courier New" w:cs="Courier New"/>
                <w:strike/>
              </w:rPr>
              <w:t>data = 2-list consists of student names and marks of size n</w:t>
            </w:r>
          </w:p>
        </w:tc>
      </w:tr>
      <w:tr w:rsidR="005044AA" w14:paraId="2BAF9767" w14:textId="77777777" w:rsidTr="005044AA">
        <w:trPr>
          <w:trHeight w:val="337"/>
        </w:trPr>
        <w:tc>
          <w:tcPr>
            <w:tcW w:w="997" w:type="dxa"/>
            <w:vAlign w:val="center"/>
          </w:tcPr>
          <w:p w14:paraId="490E79B2" w14:textId="706D304D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1</w:t>
            </w:r>
          </w:p>
        </w:tc>
        <w:tc>
          <w:tcPr>
            <w:tcW w:w="8033" w:type="dxa"/>
            <w:vAlign w:val="center"/>
          </w:tcPr>
          <w:p w14:paraId="4B5F8CF6" w14:textId="2C3F327D" w:rsidR="005044AA" w:rsidRPr="005044AA" w:rsidRDefault="00520403" w:rsidP="005044AA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5044AA" w:rsidRPr="005044AA">
              <w:rPr>
                <w:rFonts w:ascii="Courier New" w:hAnsi="Courier New" w:cs="Courier New"/>
              </w:rPr>
              <w:t>ounter = 1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(1)</w:t>
            </w:r>
          </w:p>
        </w:tc>
      </w:tr>
      <w:tr w:rsidR="005044AA" w14:paraId="64FD0EFD" w14:textId="77777777" w:rsidTr="005044AA">
        <w:trPr>
          <w:trHeight w:val="357"/>
        </w:trPr>
        <w:tc>
          <w:tcPr>
            <w:tcW w:w="997" w:type="dxa"/>
            <w:vAlign w:val="center"/>
          </w:tcPr>
          <w:p w14:paraId="0A5022B0" w14:textId="27E2E220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2</w:t>
            </w:r>
          </w:p>
        </w:tc>
        <w:tc>
          <w:tcPr>
            <w:tcW w:w="8033" w:type="dxa"/>
            <w:vAlign w:val="center"/>
          </w:tcPr>
          <w:p w14:paraId="3F4F6C5D" w14:textId="56EE6FBD" w:rsidR="005044AA" w:rsidRPr="005044AA" w:rsidRDefault="005044AA" w:rsidP="005044AA">
            <w:pPr>
              <w:jc w:val="left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5044AA">
              <w:rPr>
                <w:rFonts w:ascii="Courier New" w:hAnsi="Courier New" w:cs="Courier New"/>
              </w:rPr>
              <w:t>i</w:t>
            </w:r>
            <w:proofErr w:type="spellEnd"/>
            <w:r w:rsidRPr="005044AA">
              <w:rPr>
                <w:rFonts w:ascii="Courier New" w:hAnsi="Courier New" w:cs="Courier New"/>
              </w:rPr>
              <w:t xml:space="preserve"> = 0 to n – 1</w:t>
            </w:r>
            <w:r w:rsidR="00520403">
              <w:rPr>
                <w:rFonts w:ascii="Courier New" w:hAnsi="Courier New" w:cs="Courier New"/>
              </w:rPr>
              <w:t xml:space="preserve"> </w:t>
            </w:r>
            <w:r w:rsidR="00520403" w:rsidRPr="00520403">
              <w:rPr>
                <w:rFonts w:ascii="Consolas" w:hAnsi="Consolas" w:cs="Courier New"/>
                <w:b/>
                <w:bCs/>
                <w:color w:val="00B050"/>
              </w:rPr>
              <w:t>(n)</w:t>
            </w:r>
          </w:p>
        </w:tc>
      </w:tr>
      <w:tr w:rsidR="005044AA" w14:paraId="3AA68112" w14:textId="77777777" w:rsidTr="005044AA">
        <w:trPr>
          <w:trHeight w:val="337"/>
        </w:trPr>
        <w:tc>
          <w:tcPr>
            <w:tcW w:w="997" w:type="dxa"/>
            <w:vAlign w:val="center"/>
          </w:tcPr>
          <w:p w14:paraId="5B34ECA1" w14:textId="4609ABAF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3</w:t>
            </w:r>
          </w:p>
        </w:tc>
        <w:tc>
          <w:tcPr>
            <w:tcW w:w="8033" w:type="dxa"/>
            <w:vAlign w:val="center"/>
          </w:tcPr>
          <w:p w14:paraId="1866CBD6" w14:textId="3940AB73" w:rsidR="005044AA" w:rsidRPr="005044AA" w:rsidRDefault="00520403" w:rsidP="00520403">
            <w:pPr>
              <w:ind w:left="436"/>
              <w:jc w:val="lef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</w:t>
            </w:r>
            <w:r w:rsidR="005044AA" w:rsidRPr="005044AA">
              <w:rPr>
                <w:rFonts w:ascii="Courier New" w:hAnsi="Courier New" w:cs="Courier New"/>
              </w:rPr>
              <w:t>rint(</w:t>
            </w:r>
            <w:proofErr w:type="gramEnd"/>
            <w:r w:rsidR="005044AA" w:rsidRPr="005044AA">
              <w:rPr>
                <w:rFonts w:ascii="Courier New" w:hAnsi="Courier New" w:cs="Courier New"/>
              </w:rPr>
              <w:t>“Record number “, counter)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1 x (n)</w:t>
            </w:r>
          </w:p>
        </w:tc>
      </w:tr>
      <w:tr w:rsidR="005044AA" w14:paraId="225C682E" w14:textId="77777777" w:rsidTr="005044AA">
        <w:trPr>
          <w:trHeight w:val="357"/>
        </w:trPr>
        <w:tc>
          <w:tcPr>
            <w:tcW w:w="997" w:type="dxa"/>
            <w:vAlign w:val="center"/>
          </w:tcPr>
          <w:p w14:paraId="20B26F73" w14:textId="7C0C2C0A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4</w:t>
            </w:r>
          </w:p>
        </w:tc>
        <w:tc>
          <w:tcPr>
            <w:tcW w:w="8033" w:type="dxa"/>
            <w:vAlign w:val="center"/>
          </w:tcPr>
          <w:p w14:paraId="786A556E" w14:textId="03656E1E" w:rsidR="005044AA" w:rsidRPr="005044AA" w:rsidRDefault="00520403" w:rsidP="00520403">
            <w:pPr>
              <w:ind w:left="43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5044AA" w:rsidRPr="005044AA">
              <w:rPr>
                <w:rFonts w:ascii="Courier New" w:hAnsi="Courier New" w:cs="Courier New"/>
              </w:rPr>
              <w:t xml:space="preserve">or j = 0 to (length of </w:t>
            </w:r>
            <w:proofErr w:type="spellStart"/>
            <w:r w:rsidR="005044AA" w:rsidRPr="005044AA">
              <w:rPr>
                <w:rFonts w:ascii="Courier New" w:hAnsi="Courier New" w:cs="Courier New"/>
              </w:rPr>
              <w:t>i</w:t>
            </w:r>
            <w:proofErr w:type="spellEnd"/>
            <w:r w:rsidR="005044AA" w:rsidRPr="005044AA">
              <w:rPr>
                <w:rFonts w:ascii="Courier New" w:hAnsi="Courier New" w:cs="Courier New"/>
              </w:rPr>
              <w:t>) – 1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(</w:t>
            </w:r>
            <w:proofErr w:type="spellStart"/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i</w:t>
            </w:r>
            <w:proofErr w:type="spellEnd"/>
            <w:r w:rsidRPr="00520403">
              <w:rPr>
                <w:rFonts w:ascii="Consolas" w:hAnsi="Consolas" w:cs="Courier New"/>
                <w:b/>
                <w:bCs/>
                <w:color w:val="00B050"/>
              </w:rPr>
              <w:t xml:space="preserve"> x (n))</w:t>
            </w:r>
          </w:p>
        </w:tc>
      </w:tr>
      <w:tr w:rsidR="005044AA" w14:paraId="2DC0BF03" w14:textId="77777777" w:rsidTr="005044AA">
        <w:trPr>
          <w:trHeight w:val="337"/>
        </w:trPr>
        <w:tc>
          <w:tcPr>
            <w:tcW w:w="997" w:type="dxa"/>
            <w:vAlign w:val="center"/>
          </w:tcPr>
          <w:p w14:paraId="4E157311" w14:textId="7A02892B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5</w:t>
            </w:r>
          </w:p>
        </w:tc>
        <w:tc>
          <w:tcPr>
            <w:tcW w:w="8033" w:type="dxa"/>
            <w:vAlign w:val="center"/>
          </w:tcPr>
          <w:p w14:paraId="27EC4285" w14:textId="73063D38" w:rsidR="005044AA" w:rsidRPr="005044AA" w:rsidRDefault="00520403" w:rsidP="00520403">
            <w:pPr>
              <w:ind w:left="1003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5044AA" w:rsidRPr="005044AA">
              <w:rPr>
                <w:rFonts w:ascii="Courier New" w:hAnsi="Courier New" w:cs="Courier New"/>
              </w:rPr>
              <w:t>rint(data[</w:t>
            </w:r>
            <w:proofErr w:type="spellStart"/>
            <w:r w:rsidR="005044AA" w:rsidRPr="005044AA">
              <w:rPr>
                <w:rFonts w:ascii="Courier New" w:hAnsi="Courier New" w:cs="Courier New"/>
              </w:rPr>
              <w:t>i</w:t>
            </w:r>
            <w:proofErr w:type="spellEnd"/>
            <w:r w:rsidR="005044AA" w:rsidRPr="005044AA">
              <w:rPr>
                <w:rFonts w:ascii="Courier New" w:hAnsi="Courier New" w:cs="Courier New"/>
              </w:rPr>
              <w:t>][j])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1 x (</w:t>
            </w:r>
            <w:proofErr w:type="spellStart"/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i</w:t>
            </w:r>
            <w:proofErr w:type="spellEnd"/>
            <w:r w:rsidRPr="00520403">
              <w:rPr>
                <w:rFonts w:ascii="Consolas" w:hAnsi="Consolas" w:cs="Courier New"/>
                <w:b/>
                <w:bCs/>
                <w:color w:val="00B050"/>
              </w:rPr>
              <w:t xml:space="preserve"> x (n))</w:t>
            </w:r>
          </w:p>
        </w:tc>
      </w:tr>
      <w:tr w:rsidR="005044AA" w14:paraId="2F131DDE" w14:textId="77777777" w:rsidTr="005044AA">
        <w:trPr>
          <w:trHeight w:val="357"/>
        </w:trPr>
        <w:tc>
          <w:tcPr>
            <w:tcW w:w="997" w:type="dxa"/>
            <w:vAlign w:val="center"/>
          </w:tcPr>
          <w:p w14:paraId="566C8FA2" w14:textId="4E553B78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6</w:t>
            </w:r>
          </w:p>
        </w:tc>
        <w:tc>
          <w:tcPr>
            <w:tcW w:w="8033" w:type="dxa"/>
            <w:vAlign w:val="center"/>
          </w:tcPr>
          <w:p w14:paraId="1DCF26E0" w14:textId="1AD65465" w:rsidR="005044AA" w:rsidRPr="005044AA" w:rsidRDefault="00520403" w:rsidP="00520403">
            <w:pPr>
              <w:ind w:left="43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5044AA" w:rsidRPr="005044AA">
              <w:rPr>
                <w:rFonts w:ascii="Courier New" w:hAnsi="Courier New" w:cs="Courier New"/>
              </w:rPr>
              <w:t>ounter = counter + 1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(3)</w:t>
            </w:r>
          </w:p>
        </w:tc>
      </w:tr>
      <w:tr w:rsidR="005044AA" w14:paraId="4EC6F7AA" w14:textId="77777777" w:rsidTr="005044AA">
        <w:trPr>
          <w:trHeight w:val="357"/>
        </w:trPr>
        <w:tc>
          <w:tcPr>
            <w:tcW w:w="997" w:type="dxa"/>
            <w:vAlign w:val="center"/>
          </w:tcPr>
          <w:p w14:paraId="0B6D93DC" w14:textId="36D74662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7</w:t>
            </w:r>
          </w:p>
        </w:tc>
        <w:tc>
          <w:tcPr>
            <w:tcW w:w="8033" w:type="dxa"/>
            <w:vAlign w:val="center"/>
          </w:tcPr>
          <w:p w14:paraId="05CE19F8" w14:textId="5E9157EE" w:rsidR="005044AA" w:rsidRPr="005044AA" w:rsidRDefault="00520403" w:rsidP="00520403">
            <w:pPr>
              <w:ind w:left="436"/>
              <w:jc w:val="lef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</w:t>
            </w:r>
            <w:r w:rsidR="005044AA" w:rsidRPr="005044AA">
              <w:rPr>
                <w:rFonts w:ascii="Courier New" w:hAnsi="Courier New" w:cs="Courier New"/>
              </w:rPr>
              <w:t>rint(</w:t>
            </w:r>
            <w:proofErr w:type="gramEnd"/>
            <w:r w:rsidR="005044AA" w:rsidRPr="005044AA">
              <w:rPr>
                <w:rFonts w:ascii="Courier New" w:hAnsi="Courier New" w:cs="Courier New"/>
              </w:rPr>
              <w:t>)</w:t>
            </w:r>
          </w:p>
        </w:tc>
      </w:tr>
      <w:tr w:rsidR="005044AA" w14:paraId="64D65B76" w14:textId="77777777" w:rsidTr="005044AA">
        <w:trPr>
          <w:trHeight w:val="337"/>
        </w:trPr>
        <w:tc>
          <w:tcPr>
            <w:tcW w:w="997" w:type="dxa"/>
            <w:vAlign w:val="center"/>
          </w:tcPr>
          <w:p w14:paraId="3B96333B" w14:textId="7385BB4D" w:rsidR="005044AA" w:rsidRPr="005044AA" w:rsidRDefault="005044AA" w:rsidP="005044AA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Output</w:t>
            </w:r>
          </w:p>
        </w:tc>
        <w:tc>
          <w:tcPr>
            <w:tcW w:w="8033" w:type="dxa"/>
            <w:vAlign w:val="center"/>
          </w:tcPr>
          <w:p w14:paraId="0C383F05" w14:textId="2B49AB35" w:rsidR="005044AA" w:rsidRPr="00520403" w:rsidRDefault="005044AA" w:rsidP="005044AA">
            <w:pPr>
              <w:jc w:val="left"/>
              <w:rPr>
                <w:rFonts w:ascii="Courier New" w:hAnsi="Courier New" w:cs="Courier New"/>
                <w:strike/>
              </w:rPr>
            </w:pPr>
            <w:r w:rsidRPr="00520403">
              <w:rPr>
                <w:rFonts w:ascii="Courier New" w:hAnsi="Courier New" w:cs="Courier New"/>
                <w:strike/>
              </w:rPr>
              <w:t>List of records printed on the console</w:t>
            </w:r>
          </w:p>
        </w:tc>
      </w:tr>
    </w:tbl>
    <w:p w14:paraId="406F2398" w14:textId="77777777" w:rsidR="00520403" w:rsidRDefault="00520403" w:rsidP="00520403"/>
    <w:p w14:paraId="2B6CF412" w14:textId="4A8ABD7B" w:rsidR="00520403" w:rsidRPr="00972AB6" w:rsidRDefault="00520403" w:rsidP="0052040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 xml:space="preserve"> n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1*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 xml:space="preserve">1*(i*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6BE219E" w14:textId="0CBDCBCB" w:rsidR="00520403" w:rsidRPr="00972AB6" w:rsidRDefault="00FC244C" w:rsidP="0052040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1n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4BCDEEB" w14:textId="318CB38A" w:rsidR="00FC244C" w:rsidRPr="00972AB6" w:rsidRDefault="00FC244C" w:rsidP="0052040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=4+2n+2in</m:t>
          </m:r>
        </m:oMath>
      </m:oMathPara>
    </w:p>
    <w:p w14:paraId="5AFBEC89" w14:textId="6887E528" w:rsidR="005044AA" w:rsidRDefault="005044AA" w:rsidP="005044AA">
      <w:pPr>
        <w:pStyle w:val="CustomHeading2"/>
      </w:pPr>
      <w:r>
        <w:t>Algorithm B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1009"/>
        <w:gridCol w:w="8021"/>
      </w:tblGrid>
      <w:tr w:rsidR="005044AA" w14:paraId="0AB3FAD2" w14:textId="77777777" w:rsidTr="00520403">
        <w:trPr>
          <w:trHeight w:val="357"/>
        </w:trPr>
        <w:tc>
          <w:tcPr>
            <w:tcW w:w="1009" w:type="dxa"/>
            <w:vAlign w:val="center"/>
          </w:tcPr>
          <w:p w14:paraId="699882D1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Input</w:t>
            </w:r>
          </w:p>
        </w:tc>
        <w:tc>
          <w:tcPr>
            <w:tcW w:w="8021" w:type="dxa"/>
            <w:vAlign w:val="center"/>
          </w:tcPr>
          <w:p w14:paraId="1ADF7C65" w14:textId="77777777" w:rsidR="005044AA" w:rsidRPr="00520403" w:rsidRDefault="005044AA" w:rsidP="00FC4236">
            <w:pPr>
              <w:jc w:val="center"/>
              <w:rPr>
                <w:rFonts w:ascii="Courier New" w:hAnsi="Courier New" w:cs="Courier New"/>
                <w:strike/>
              </w:rPr>
            </w:pPr>
            <w:r w:rsidRPr="00520403">
              <w:rPr>
                <w:rFonts w:ascii="Courier New" w:hAnsi="Courier New" w:cs="Courier New"/>
                <w:strike/>
              </w:rPr>
              <w:t>data = 2-list consists of student names and marks of size n</w:t>
            </w:r>
          </w:p>
        </w:tc>
      </w:tr>
      <w:tr w:rsidR="005044AA" w14:paraId="3EE65127" w14:textId="77777777" w:rsidTr="00520403">
        <w:trPr>
          <w:trHeight w:val="337"/>
        </w:trPr>
        <w:tc>
          <w:tcPr>
            <w:tcW w:w="1009" w:type="dxa"/>
            <w:vAlign w:val="center"/>
          </w:tcPr>
          <w:p w14:paraId="35AA12BF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1</w:t>
            </w:r>
          </w:p>
        </w:tc>
        <w:tc>
          <w:tcPr>
            <w:tcW w:w="8021" w:type="dxa"/>
            <w:vAlign w:val="center"/>
          </w:tcPr>
          <w:p w14:paraId="589DF5AA" w14:textId="5C75EFB8" w:rsidR="005044AA" w:rsidRPr="005044AA" w:rsidRDefault="00520403" w:rsidP="00FC4236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5044AA" w:rsidRPr="005044AA">
              <w:rPr>
                <w:rFonts w:ascii="Courier New" w:hAnsi="Courier New" w:cs="Courier New"/>
              </w:rPr>
              <w:t>ounter = 1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(1)</w:t>
            </w:r>
          </w:p>
        </w:tc>
      </w:tr>
      <w:tr w:rsidR="005044AA" w14:paraId="51290143" w14:textId="77777777" w:rsidTr="00520403">
        <w:trPr>
          <w:trHeight w:val="357"/>
        </w:trPr>
        <w:tc>
          <w:tcPr>
            <w:tcW w:w="1009" w:type="dxa"/>
            <w:vAlign w:val="center"/>
          </w:tcPr>
          <w:p w14:paraId="24C40934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2</w:t>
            </w:r>
          </w:p>
        </w:tc>
        <w:tc>
          <w:tcPr>
            <w:tcW w:w="8021" w:type="dxa"/>
            <w:vAlign w:val="center"/>
          </w:tcPr>
          <w:p w14:paraId="0FA1E709" w14:textId="116F5143" w:rsidR="005044AA" w:rsidRPr="005044AA" w:rsidRDefault="00520403" w:rsidP="00FC4236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5044AA" w:rsidRPr="005044AA">
              <w:rPr>
                <w:rFonts w:ascii="Courier New" w:hAnsi="Courier New" w:cs="Courier New"/>
              </w:rPr>
              <w:t xml:space="preserve">or </w:t>
            </w:r>
            <w:proofErr w:type="spellStart"/>
            <w:r w:rsidR="005044AA" w:rsidRPr="005044AA">
              <w:rPr>
                <w:rFonts w:ascii="Courier New" w:hAnsi="Courier New" w:cs="Courier New"/>
              </w:rPr>
              <w:t>i</w:t>
            </w:r>
            <w:proofErr w:type="spellEnd"/>
            <w:r w:rsidR="005044AA" w:rsidRPr="005044AA">
              <w:rPr>
                <w:rFonts w:ascii="Courier New" w:hAnsi="Courier New" w:cs="Courier New"/>
              </w:rPr>
              <w:t xml:space="preserve"> = 0 to n – 1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(n)</w:t>
            </w:r>
          </w:p>
        </w:tc>
      </w:tr>
      <w:tr w:rsidR="005044AA" w14:paraId="36D01415" w14:textId="77777777" w:rsidTr="00520403">
        <w:trPr>
          <w:trHeight w:val="337"/>
        </w:trPr>
        <w:tc>
          <w:tcPr>
            <w:tcW w:w="1009" w:type="dxa"/>
            <w:vAlign w:val="center"/>
          </w:tcPr>
          <w:p w14:paraId="2D223BA3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3</w:t>
            </w:r>
          </w:p>
        </w:tc>
        <w:tc>
          <w:tcPr>
            <w:tcW w:w="8021" w:type="dxa"/>
            <w:vAlign w:val="center"/>
          </w:tcPr>
          <w:p w14:paraId="15569CF5" w14:textId="56056639" w:rsidR="005044AA" w:rsidRPr="005044AA" w:rsidRDefault="00520403" w:rsidP="00FC4236">
            <w:pPr>
              <w:ind w:left="316"/>
              <w:jc w:val="lef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</w:t>
            </w:r>
            <w:r w:rsidR="005044AA" w:rsidRPr="005044AA">
              <w:rPr>
                <w:rFonts w:ascii="Courier New" w:hAnsi="Courier New" w:cs="Courier New"/>
              </w:rPr>
              <w:t>rint(</w:t>
            </w:r>
            <w:proofErr w:type="gramEnd"/>
            <w:r w:rsidR="005044AA" w:rsidRPr="005044AA">
              <w:rPr>
                <w:rFonts w:ascii="Courier New" w:hAnsi="Courier New" w:cs="Courier New"/>
              </w:rPr>
              <w:t>“Record number “, counter)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1 x (n)</w:t>
            </w:r>
          </w:p>
        </w:tc>
      </w:tr>
      <w:tr w:rsidR="005044AA" w14:paraId="5BA4BD83" w14:textId="77777777" w:rsidTr="00520403">
        <w:trPr>
          <w:trHeight w:val="357"/>
        </w:trPr>
        <w:tc>
          <w:tcPr>
            <w:tcW w:w="1009" w:type="dxa"/>
            <w:vAlign w:val="center"/>
          </w:tcPr>
          <w:p w14:paraId="679F427E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4</w:t>
            </w:r>
          </w:p>
        </w:tc>
        <w:tc>
          <w:tcPr>
            <w:tcW w:w="8021" w:type="dxa"/>
            <w:vAlign w:val="center"/>
          </w:tcPr>
          <w:p w14:paraId="63C6C5F2" w14:textId="2578BF05" w:rsidR="005044AA" w:rsidRPr="005044AA" w:rsidRDefault="00520403" w:rsidP="00FC4236">
            <w:pPr>
              <w:ind w:left="31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5044AA">
              <w:rPr>
                <w:rFonts w:ascii="Courier New" w:hAnsi="Courier New" w:cs="Courier New"/>
              </w:rPr>
              <w:t>rint(data[</w:t>
            </w:r>
            <w:proofErr w:type="spellStart"/>
            <w:r w:rsidR="005044AA">
              <w:rPr>
                <w:rFonts w:ascii="Courier New" w:hAnsi="Courier New" w:cs="Courier New"/>
              </w:rPr>
              <w:t>i</w:t>
            </w:r>
            <w:proofErr w:type="spellEnd"/>
            <w:r w:rsidR="005044AA">
              <w:rPr>
                <w:rFonts w:ascii="Courier New" w:hAnsi="Courier New" w:cs="Courier New"/>
              </w:rPr>
              <w:t>][0])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1 x (n)</w:t>
            </w:r>
          </w:p>
        </w:tc>
      </w:tr>
      <w:tr w:rsidR="005044AA" w14:paraId="67B82550" w14:textId="77777777" w:rsidTr="00520403">
        <w:trPr>
          <w:trHeight w:val="337"/>
        </w:trPr>
        <w:tc>
          <w:tcPr>
            <w:tcW w:w="1009" w:type="dxa"/>
            <w:vAlign w:val="center"/>
          </w:tcPr>
          <w:p w14:paraId="5A073A4F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5</w:t>
            </w:r>
          </w:p>
        </w:tc>
        <w:tc>
          <w:tcPr>
            <w:tcW w:w="8021" w:type="dxa"/>
            <w:vAlign w:val="center"/>
          </w:tcPr>
          <w:p w14:paraId="6254BBDE" w14:textId="00BE02D6" w:rsidR="005044AA" w:rsidRPr="005044AA" w:rsidRDefault="00520403" w:rsidP="00520403">
            <w:pPr>
              <w:ind w:left="294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5044AA" w:rsidRPr="005044AA">
              <w:rPr>
                <w:rFonts w:ascii="Courier New" w:hAnsi="Courier New" w:cs="Courier New"/>
              </w:rPr>
              <w:t>rint(data[</w:t>
            </w:r>
            <w:proofErr w:type="spellStart"/>
            <w:r w:rsidR="005044AA" w:rsidRPr="005044AA">
              <w:rPr>
                <w:rFonts w:ascii="Courier New" w:hAnsi="Courier New" w:cs="Courier New"/>
              </w:rPr>
              <w:t>i</w:t>
            </w:r>
            <w:proofErr w:type="spellEnd"/>
            <w:r w:rsidR="005044AA" w:rsidRPr="005044AA">
              <w:rPr>
                <w:rFonts w:ascii="Courier New" w:hAnsi="Courier New" w:cs="Courier New"/>
              </w:rPr>
              <w:t>][</w:t>
            </w:r>
            <w:r w:rsidR="005044AA">
              <w:rPr>
                <w:rFonts w:ascii="Courier New" w:hAnsi="Courier New" w:cs="Courier New"/>
              </w:rPr>
              <w:t>1</w:t>
            </w:r>
            <w:r w:rsidR="005044AA" w:rsidRPr="005044AA">
              <w:rPr>
                <w:rFonts w:ascii="Courier New" w:hAnsi="Courier New" w:cs="Courier New"/>
              </w:rPr>
              <w:t>])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1 x (n)</w:t>
            </w:r>
          </w:p>
        </w:tc>
      </w:tr>
      <w:tr w:rsidR="005044AA" w14:paraId="3A21C786" w14:textId="77777777" w:rsidTr="00520403">
        <w:trPr>
          <w:trHeight w:val="357"/>
        </w:trPr>
        <w:tc>
          <w:tcPr>
            <w:tcW w:w="1009" w:type="dxa"/>
            <w:vAlign w:val="center"/>
          </w:tcPr>
          <w:p w14:paraId="1E7C5CF5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6</w:t>
            </w:r>
          </w:p>
        </w:tc>
        <w:tc>
          <w:tcPr>
            <w:tcW w:w="8021" w:type="dxa"/>
            <w:vAlign w:val="center"/>
          </w:tcPr>
          <w:p w14:paraId="2406F640" w14:textId="41510B67" w:rsidR="005044AA" w:rsidRPr="005044AA" w:rsidRDefault="00520403" w:rsidP="00FC4236">
            <w:pPr>
              <w:ind w:left="31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5044AA" w:rsidRPr="005044AA">
              <w:rPr>
                <w:rFonts w:ascii="Courier New" w:hAnsi="Courier New" w:cs="Courier New"/>
              </w:rPr>
              <w:t>ounter = counter + 1</w:t>
            </w:r>
            <w:r>
              <w:rPr>
                <w:rFonts w:ascii="Courier New" w:hAnsi="Courier New" w:cs="Courier New"/>
              </w:rPr>
              <w:t xml:space="preserve"> </w:t>
            </w:r>
            <w:r w:rsidRPr="00520403">
              <w:rPr>
                <w:rFonts w:ascii="Consolas" w:hAnsi="Consolas" w:cs="Courier New"/>
                <w:b/>
                <w:bCs/>
                <w:color w:val="00B050"/>
              </w:rPr>
              <w:t>(3)</w:t>
            </w:r>
          </w:p>
        </w:tc>
      </w:tr>
      <w:tr w:rsidR="005044AA" w14:paraId="2D2621E5" w14:textId="77777777" w:rsidTr="00520403">
        <w:trPr>
          <w:trHeight w:val="337"/>
        </w:trPr>
        <w:tc>
          <w:tcPr>
            <w:tcW w:w="1009" w:type="dxa"/>
            <w:vAlign w:val="center"/>
          </w:tcPr>
          <w:p w14:paraId="292BA935" w14:textId="77777777" w:rsidR="005044AA" w:rsidRPr="005044AA" w:rsidRDefault="005044AA" w:rsidP="00FC4236">
            <w:pPr>
              <w:jc w:val="center"/>
              <w:rPr>
                <w:rFonts w:ascii="Courier New" w:hAnsi="Courier New" w:cs="Courier New"/>
              </w:rPr>
            </w:pPr>
            <w:r w:rsidRPr="005044AA">
              <w:rPr>
                <w:rFonts w:ascii="Courier New" w:hAnsi="Courier New" w:cs="Courier New"/>
              </w:rPr>
              <w:t>Output</w:t>
            </w:r>
          </w:p>
        </w:tc>
        <w:tc>
          <w:tcPr>
            <w:tcW w:w="8021" w:type="dxa"/>
            <w:vAlign w:val="center"/>
          </w:tcPr>
          <w:p w14:paraId="0B072BC0" w14:textId="77777777" w:rsidR="005044AA" w:rsidRPr="00520403" w:rsidRDefault="005044AA" w:rsidP="00FC4236">
            <w:pPr>
              <w:jc w:val="left"/>
              <w:rPr>
                <w:rFonts w:ascii="Courier New" w:hAnsi="Courier New" w:cs="Courier New"/>
                <w:strike/>
              </w:rPr>
            </w:pPr>
            <w:r w:rsidRPr="00520403">
              <w:rPr>
                <w:rFonts w:ascii="Courier New" w:hAnsi="Courier New" w:cs="Courier New"/>
                <w:strike/>
              </w:rPr>
              <w:t>List of records printed on the console</w:t>
            </w:r>
          </w:p>
        </w:tc>
      </w:tr>
    </w:tbl>
    <w:p w14:paraId="0C0349D3" w14:textId="77777777" w:rsidR="005044AA" w:rsidRDefault="005044AA" w:rsidP="005044AA"/>
    <w:p w14:paraId="67DEB27A" w14:textId="4DBF8E61" w:rsidR="00520403" w:rsidRPr="00972AB6" w:rsidRDefault="00FC244C" w:rsidP="005044A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1* 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1* 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1*n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4418A50" w14:textId="5D2CD008" w:rsidR="00972AB6" w:rsidRPr="00972AB6" w:rsidRDefault="00972AB6" w:rsidP="005044AA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=(1)+(n)+(1n)+(1n)+(1n)+(3)</m:t>
          </m:r>
        </m:oMath>
      </m:oMathPara>
    </w:p>
    <w:p w14:paraId="60538AAA" w14:textId="5C1C3158" w:rsidR="00972AB6" w:rsidRPr="00972AB6" w:rsidRDefault="00972AB6" w:rsidP="005044A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=4+4n</m:t>
          </m:r>
        </m:oMath>
      </m:oMathPara>
    </w:p>
    <w:p w14:paraId="78679392" w14:textId="77777777" w:rsidR="00972AB6" w:rsidRDefault="00972AB6" w:rsidP="005044AA">
      <w:pPr>
        <w:rPr>
          <w:sz w:val="24"/>
          <w:szCs w:val="24"/>
        </w:rPr>
      </w:pPr>
    </w:p>
    <w:p w14:paraId="010531E7" w14:textId="389532BD" w:rsidR="00972AB6" w:rsidRDefault="00972AB6" w:rsidP="005044AA">
      <w:pPr>
        <w:rPr>
          <w:sz w:val="24"/>
          <w:szCs w:val="24"/>
        </w:rPr>
      </w:pPr>
      <w:r>
        <w:rPr>
          <w:sz w:val="24"/>
          <w:szCs w:val="24"/>
        </w:rPr>
        <w:t>Algorithm B has less complexity than Algorithm A.</w:t>
      </w:r>
    </w:p>
    <w:p w14:paraId="58FB76CF" w14:textId="1EB8D929" w:rsidR="00215032" w:rsidRPr="00215032" w:rsidRDefault="00972AB6" w:rsidP="00215032">
      <w:pPr>
        <w:rPr>
          <w:sz w:val="24"/>
          <w:szCs w:val="24"/>
        </w:rPr>
        <w:sectPr w:rsidR="00215032" w:rsidRPr="00215032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4"/>
          <w:szCs w:val="24"/>
        </w:rPr>
        <w:t xml:space="preserve">Algorithm A has a for loop nested inside another for loop which means that for that algorithm as </w:t>
      </w:r>
      <w:r w:rsidRPr="00972AB6">
        <w:rPr>
          <w:rFonts w:ascii="Cambria Math" w:hAnsi="Cambria Math"/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grows exponentially, so too will </w:t>
      </w:r>
      <w:proofErr w:type="spellStart"/>
      <w:r w:rsidRPr="00972AB6">
        <w:rPr>
          <w:rFonts w:ascii="Cambria Math" w:hAnsi="Cambria Math"/>
          <w:i/>
          <w:iCs/>
          <w:sz w:val="24"/>
          <w:szCs w:val="24"/>
        </w:rPr>
        <w:t>i</w:t>
      </w:r>
      <w:proofErr w:type="spellEnd"/>
      <w:r>
        <w:rPr>
          <w:rFonts w:ascii="Cambria Math" w:hAnsi="Cambria Math"/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compared with Algorithm B that is more linear since it only has 1 for loop and the print statements will require the same </w:t>
      </w:r>
      <w:r w:rsidR="00087397">
        <w:rPr>
          <w:sz w:val="24"/>
          <w:szCs w:val="24"/>
        </w:rPr>
        <w:t>number</w:t>
      </w:r>
      <w:r>
        <w:rPr>
          <w:sz w:val="24"/>
          <w:szCs w:val="24"/>
        </w:rPr>
        <w:t xml:space="preserve"> of operations and run time for each pass of the loop.</w:t>
      </w:r>
    </w:p>
    <w:p w14:paraId="4002932F" w14:textId="192BD012" w:rsidR="00AB3404" w:rsidRDefault="00215032" w:rsidP="009E5083">
      <w:pPr>
        <w:pStyle w:val="CustomHeading1"/>
      </w:pPr>
      <w:r>
        <w:lastRenderedPageBreak/>
        <w:t>Section E: Unit Testing</w:t>
      </w:r>
    </w:p>
    <w:p w14:paraId="79D80A6D" w14:textId="5458BEDE" w:rsidR="009E5083" w:rsidRPr="009E5083" w:rsidRDefault="00087397" w:rsidP="009E50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54C64" wp14:editId="583BF4BA">
                <wp:simplePos x="0" y="0"/>
                <wp:positionH relativeFrom="column">
                  <wp:posOffset>8436610</wp:posOffset>
                </wp:positionH>
                <wp:positionV relativeFrom="paragraph">
                  <wp:posOffset>2442845</wp:posOffset>
                </wp:positionV>
                <wp:extent cx="447675" cy="2047875"/>
                <wp:effectExtent l="57150" t="38100" r="276225" b="12382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47875"/>
                        </a:xfrm>
                        <a:prstGeom prst="curvedConnector3">
                          <a:avLst>
                            <a:gd name="adj1" fmla="val -44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3E0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664.3pt;margin-top:192.35pt;width:35.25pt;height:16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" adj="-9702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840"/>
        <w:gridCol w:w="1423"/>
        <w:gridCol w:w="1947"/>
        <w:gridCol w:w="2410"/>
        <w:gridCol w:w="4148"/>
        <w:gridCol w:w="993"/>
        <w:gridCol w:w="2214"/>
      </w:tblGrid>
      <w:tr w:rsidR="003751A8" w14:paraId="631D79D7" w14:textId="10D9C9FE" w:rsidTr="003751A8">
        <w:trPr>
          <w:trHeight w:val="436"/>
        </w:trPr>
        <w:tc>
          <w:tcPr>
            <w:tcW w:w="840" w:type="dxa"/>
            <w:vAlign w:val="center"/>
          </w:tcPr>
          <w:p w14:paraId="781CADB9" w14:textId="562FE517" w:rsidR="00215032" w:rsidRDefault="00215032" w:rsidP="00215032">
            <w:pPr>
              <w:jc w:val="center"/>
            </w:pPr>
            <w:r>
              <w:t>Test ID</w:t>
            </w:r>
          </w:p>
        </w:tc>
        <w:tc>
          <w:tcPr>
            <w:tcW w:w="1423" w:type="dxa"/>
            <w:vAlign w:val="center"/>
          </w:tcPr>
          <w:p w14:paraId="0B09BD1B" w14:textId="195843B6" w:rsidR="00215032" w:rsidRDefault="00215032" w:rsidP="00215032">
            <w:pPr>
              <w:jc w:val="center"/>
            </w:pPr>
            <w:r>
              <w:t>Case</w:t>
            </w:r>
          </w:p>
        </w:tc>
        <w:tc>
          <w:tcPr>
            <w:tcW w:w="1947" w:type="dxa"/>
            <w:vAlign w:val="center"/>
          </w:tcPr>
          <w:p w14:paraId="7F417782" w14:textId="541F1B75" w:rsidR="00215032" w:rsidRDefault="00215032" w:rsidP="00215032">
            <w:pPr>
              <w:jc w:val="center"/>
            </w:pPr>
            <w:r>
              <w:t>User Input</w:t>
            </w:r>
          </w:p>
        </w:tc>
        <w:tc>
          <w:tcPr>
            <w:tcW w:w="2410" w:type="dxa"/>
            <w:vAlign w:val="center"/>
          </w:tcPr>
          <w:p w14:paraId="0D92A63F" w14:textId="261CBFE8" w:rsidR="00215032" w:rsidRDefault="00215032" w:rsidP="00215032">
            <w:pPr>
              <w:jc w:val="center"/>
            </w:pPr>
            <w:r>
              <w:t>Expected Result</w:t>
            </w:r>
          </w:p>
        </w:tc>
        <w:tc>
          <w:tcPr>
            <w:tcW w:w="4148" w:type="dxa"/>
            <w:vAlign w:val="center"/>
          </w:tcPr>
          <w:p w14:paraId="4E0087A4" w14:textId="47938FCA" w:rsidR="00215032" w:rsidRDefault="00215032" w:rsidP="00215032">
            <w:pPr>
              <w:jc w:val="center"/>
            </w:pPr>
            <w:r>
              <w:t>Result</w:t>
            </w:r>
          </w:p>
        </w:tc>
        <w:tc>
          <w:tcPr>
            <w:tcW w:w="993" w:type="dxa"/>
            <w:vAlign w:val="center"/>
          </w:tcPr>
          <w:p w14:paraId="056086BB" w14:textId="53A40B37" w:rsidR="00215032" w:rsidRDefault="00215032" w:rsidP="00500209">
            <w:pPr>
              <w:jc w:val="center"/>
            </w:pPr>
            <w:r>
              <w:t>Remarks</w:t>
            </w:r>
          </w:p>
        </w:tc>
        <w:tc>
          <w:tcPr>
            <w:tcW w:w="2214" w:type="dxa"/>
            <w:vAlign w:val="center"/>
          </w:tcPr>
          <w:p w14:paraId="0E26BFC3" w14:textId="19066A78" w:rsidR="00215032" w:rsidRDefault="003751A8" w:rsidP="00215032">
            <w:pPr>
              <w:jc w:val="center"/>
            </w:pPr>
            <w:r>
              <w:t>Extra</w:t>
            </w:r>
          </w:p>
        </w:tc>
      </w:tr>
      <w:tr w:rsidR="003751A8" w14:paraId="6C8167B2" w14:textId="7F974EF0" w:rsidTr="003751A8">
        <w:trPr>
          <w:trHeight w:val="304"/>
        </w:trPr>
        <w:tc>
          <w:tcPr>
            <w:tcW w:w="840" w:type="dxa"/>
            <w:vMerge w:val="restart"/>
            <w:vAlign w:val="center"/>
          </w:tcPr>
          <w:p w14:paraId="7CD81900" w14:textId="2B17CC79" w:rsidR="00500209" w:rsidRPr="00215032" w:rsidRDefault="00500209" w:rsidP="00215032">
            <w:pPr>
              <w:jc w:val="center"/>
              <w:rPr>
                <w:rFonts w:ascii="Courier New" w:hAnsi="Courier New" w:cs="Courier New"/>
              </w:rPr>
            </w:pPr>
            <w:r w:rsidRPr="00215032">
              <w:rPr>
                <w:rFonts w:ascii="Courier New" w:hAnsi="Courier New" w:cs="Courier New"/>
                <w:sz w:val="24"/>
                <w:szCs w:val="24"/>
              </w:rPr>
              <w:t>#01</w:t>
            </w:r>
          </w:p>
        </w:tc>
        <w:tc>
          <w:tcPr>
            <w:tcW w:w="1423" w:type="dxa"/>
            <w:vAlign w:val="center"/>
          </w:tcPr>
          <w:p w14:paraId="4360A0F9" w14:textId="3C652C78" w:rsidR="00500209" w:rsidRDefault="00500209" w:rsidP="00215032">
            <w:pPr>
              <w:jc w:val="center"/>
            </w:pPr>
            <w:r>
              <w:t>Password &lt; 5 chars</w:t>
            </w:r>
          </w:p>
        </w:tc>
        <w:tc>
          <w:tcPr>
            <w:tcW w:w="1947" w:type="dxa"/>
            <w:vAlign w:val="center"/>
          </w:tcPr>
          <w:p w14:paraId="0944046C" w14:textId="7D28DFB4" w:rsidR="00500209" w:rsidRDefault="00500209" w:rsidP="00215032">
            <w:pPr>
              <w:jc w:val="center"/>
            </w:pPr>
            <w:r>
              <w:t>“</w:t>
            </w:r>
            <w:proofErr w:type="spellStart"/>
            <w:r>
              <w:t>abcd</w:t>
            </w:r>
            <w:proofErr w:type="spellEnd"/>
            <w:r>
              <w:t>”</w:t>
            </w:r>
          </w:p>
        </w:tc>
        <w:tc>
          <w:tcPr>
            <w:tcW w:w="2410" w:type="dxa"/>
            <w:vAlign w:val="center"/>
          </w:tcPr>
          <w:p w14:paraId="4C6D1193" w14:textId="77777777" w:rsidR="00500209" w:rsidRDefault="00500209" w:rsidP="00215032">
            <w:pPr>
              <w:jc w:val="center"/>
            </w:pPr>
            <w:r>
              <w:t xml:space="preserve">Console_Output: </w:t>
            </w:r>
          </w:p>
          <w:p w14:paraId="116A5A9C" w14:textId="5A7F7062" w:rsidR="00500209" w:rsidRDefault="00500209" w:rsidP="00215032">
            <w:pPr>
              <w:jc w:val="center"/>
            </w:pPr>
            <w:r w:rsidRPr="00500209">
              <w:t>Password must be at least 5 characters long!</w:t>
            </w:r>
          </w:p>
        </w:tc>
        <w:tc>
          <w:tcPr>
            <w:tcW w:w="4148" w:type="dxa"/>
            <w:vAlign w:val="center"/>
          </w:tcPr>
          <w:p w14:paraId="3822CF11" w14:textId="7AC2597C" w:rsidR="00500209" w:rsidRDefault="003751A8" w:rsidP="002150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EFE502" wp14:editId="37BE1B45">
                  <wp:extent cx="2447925" cy="362436"/>
                  <wp:effectExtent l="0" t="0" r="0" b="0"/>
                  <wp:docPr id="3" name="Picture 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253" cy="37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2A6E8217" w14:textId="3C843508" w:rsidR="00500209" w:rsidRDefault="00500209" w:rsidP="00215032">
            <w:pPr>
              <w:jc w:val="center"/>
            </w:pPr>
            <w:r>
              <w:t>PASS</w:t>
            </w:r>
          </w:p>
        </w:tc>
        <w:tc>
          <w:tcPr>
            <w:tcW w:w="2214" w:type="dxa"/>
            <w:vAlign w:val="center"/>
          </w:tcPr>
          <w:p w14:paraId="6ABC48BE" w14:textId="77777777" w:rsidR="00500209" w:rsidRDefault="00500209" w:rsidP="00215032">
            <w:pPr>
              <w:jc w:val="center"/>
            </w:pPr>
          </w:p>
        </w:tc>
      </w:tr>
      <w:tr w:rsidR="003751A8" w14:paraId="46ABEF6A" w14:textId="543F8F18" w:rsidTr="003751A8">
        <w:trPr>
          <w:trHeight w:val="304"/>
        </w:trPr>
        <w:tc>
          <w:tcPr>
            <w:tcW w:w="840" w:type="dxa"/>
            <w:vMerge/>
            <w:vAlign w:val="center"/>
          </w:tcPr>
          <w:p w14:paraId="3B741279" w14:textId="77777777" w:rsidR="00500209" w:rsidRDefault="00500209" w:rsidP="00215032">
            <w:pPr>
              <w:jc w:val="center"/>
            </w:pPr>
          </w:p>
        </w:tc>
        <w:tc>
          <w:tcPr>
            <w:tcW w:w="1423" w:type="dxa"/>
            <w:vAlign w:val="center"/>
          </w:tcPr>
          <w:p w14:paraId="5E0D549E" w14:textId="7C5143F6" w:rsidR="00500209" w:rsidRDefault="00500209" w:rsidP="00215032">
            <w:pPr>
              <w:jc w:val="center"/>
            </w:pPr>
            <w:r>
              <w:t>Password is a space</w:t>
            </w:r>
          </w:p>
        </w:tc>
        <w:tc>
          <w:tcPr>
            <w:tcW w:w="1947" w:type="dxa"/>
            <w:vAlign w:val="center"/>
          </w:tcPr>
          <w:p w14:paraId="6EF57AB4" w14:textId="66D45965" w:rsidR="00500209" w:rsidRDefault="00500209" w:rsidP="00215032">
            <w:pPr>
              <w:jc w:val="center"/>
            </w:pPr>
            <w:r>
              <w:t>“ ”</w:t>
            </w:r>
          </w:p>
        </w:tc>
        <w:tc>
          <w:tcPr>
            <w:tcW w:w="2410" w:type="dxa"/>
            <w:vAlign w:val="center"/>
          </w:tcPr>
          <w:p w14:paraId="7F1212D6" w14:textId="77777777" w:rsidR="00500209" w:rsidRDefault="00500209" w:rsidP="00500209">
            <w:pPr>
              <w:jc w:val="center"/>
            </w:pPr>
            <w:r>
              <w:t xml:space="preserve">Console_Output: </w:t>
            </w:r>
          </w:p>
          <w:p w14:paraId="5A7147EC" w14:textId="7369A90E" w:rsidR="00500209" w:rsidRDefault="00500209" w:rsidP="00500209">
            <w:pPr>
              <w:jc w:val="center"/>
            </w:pPr>
            <w:r w:rsidRPr="00500209">
              <w:t>Password must be at least 5 characters long!</w:t>
            </w:r>
          </w:p>
        </w:tc>
        <w:tc>
          <w:tcPr>
            <w:tcW w:w="4148" w:type="dxa"/>
            <w:vAlign w:val="center"/>
          </w:tcPr>
          <w:p w14:paraId="46E0FE61" w14:textId="03DA6E28" w:rsidR="00500209" w:rsidRDefault="003751A8" w:rsidP="002150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C0AAED" wp14:editId="13C03A86">
                  <wp:extent cx="2447925" cy="356381"/>
                  <wp:effectExtent l="0" t="0" r="0" b="5715"/>
                  <wp:docPr id="4" name="Picture 4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omputer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03" cy="36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408B9A51" w14:textId="287EC2D7" w:rsidR="00500209" w:rsidRDefault="00500209" w:rsidP="00215032">
            <w:pPr>
              <w:jc w:val="center"/>
            </w:pPr>
            <w:r>
              <w:t>PASS</w:t>
            </w:r>
          </w:p>
        </w:tc>
        <w:tc>
          <w:tcPr>
            <w:tcW w:w="2214" w:type="dxa"/>
            <w:vAlign w:val="center"/>
          </w:tcPr>
          <w:p w14:paraId="25615F0A" w14:textId="77777777" w:rsidR="00500209" w:rsidRDefault="00500209" w:rsidP="00215032">
            <w:pPr>
              <w:jc w:val="center"/>
            </w:pPr>
          </w:p>
        </w:tc>
      </w:tr>
      <w:tr w:rsidR="003751A8" w14:paraId="1611D9ED" w14:textId="2387DBE0" w:rsidTr="003751A8">
        <w:trPr>
          <w:trHeight w:val="304"/>
        </w:trPr>
        <w:tc>
          <w:tcPr>
            <w:tcW w:w="840" w:type="dxa"/>
            <w:vMerge/>
            <w:vAlign w:val="center"/>
          </w:tcPr>
          <w:p w14:paraId="4D0C951E" w14:textId="77777777" w:rsidR="00500209" w:rsidRDefault="00500209" w:rsidP="00215032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E7CCD9A" w14:textId="7D7E27A3" w:rsidR="00500209" w:rsidRDefault="00500209" w:rsidP="00215032">
            <w:pPr>
              <w:jc w:val="center"/>
            </w:pPr>
            <w:r>
              <w:t>Password isn’t entered</w:t>
            </w:r>
          </w:p>
        </w:tc>
        <w:tc>
          <w:tcPr>
            <w:tcW w:w="1947" w:type="dxa"/>
            <w:vAlign w:val="center"/>
          </w:tcPr>
          <w:p w14:paraId="76C1710B" w14:textId="28853CDE" w:rsidR="00500209" w:rsidRDefault="00500209" w:rsidP="00215032">
            <w:pPr>
              <w:jc w:val="center"/>
            </w:pPr>
            <w:r>
              <w:t>“&lt;ENTER_KEY&gt;”</w:t>
            </w:r>
          </w:p>
        </w:tc>
        <w:tc>
          <w:tcPr>
            <w:tcW w:w="2410" w:type="dxa"/>
            <w:vAlign w:val="center"/>
          </w:tcPr>
          <w:p w14:paraId="37876E1B" w14:textId="77777777" w:rsidR="00500209" w:rsidRDefault="00500209" w:rsidP="00500209">
            <w:pPr>
              <w:jc w:val="center"/>
            </w:pPr>
            <w:r>
              <w:t xml:space="preserve">Console_Output: </w:t>
            </w:r>
          </w:p>
          <w:p w14:paraId="761AA855" w14:textId="6197CA90" w:rsidR="00500209" w:rsidRDefault="00500209" w:rsidP="00500209">
            <w:pPr>
              <w:jc w:val="center"/>
            </w:pPr>
            <w:r w:rsidRPr="00500209">
              <w:t>Password must be at least 5 characters long!</w:t>
            </w:r>
          </w:p>
        </w:tc>
        <w:tc>
          <w:tcPr>
            <w:tcW w:w="4148" w:type="dxa"/>
            <w:vAlign w:val="center"/>
          </w:tcPr>
          <w:p w14:paraId="77B8B019" w14:textId="3B36DFB8" w:rsidR="00500209" w:rsidRDefault="003751A8" w:rsidP="002150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31735B" wp14:editId="1424A113">
                  <wp:extent cx="2428875" cy="353607"/>
                  <wp:effectExtent l="0" t="0" r="0" b="8890"/>
                  <wp:docPr id="7" name="Picture 7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983" cy="36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0348AC97" w14:textId="52E5E539" w:rsidR="00500209" w:rsidRDefault="00500209" w:rsidP="00215032">
            <w:pPr>
              <w:jc w:val="center"/>
            </w:pPr>
            <w:r>
              <w:t>PASS</w:t>
            </w:r>
          </w:p>
        </w:tc>
        <w:tc>
          <w:tcPr>
            <w:tcW w:w="2214" w:type="dxa"/>
            <w:vAlign w:val="center"/>
          </w:tcPr>
          <w:p w14:paraId="2E0AE0AA" w14:textId="77777777" w:rsidR="00500209" w:rsidRDefault="00500209" w:rsidP="00215032">
            <w:pPr>
              <w:jc w:val="center"/>
            </w:pPr>
          </w:p>
        </w:tc>
      </w:tr>
      <w:tr w:rsidR="003751A8" w14:paraId="4240CA99" w14:textId="7259ADC0" w:rsidTr="003751A8">
        <w:trPr>
          <w:trHeight w:val="1575"/>
        </w:trPr>
        <w:tc>
          <w:tcPr>
            <w:tcW w:w="840" w:type="dxa"/>
            <w:vMerge/>
            <w:vAlign w:val="center"/>
          </w:tcPr>
          <w:p w14:paraId="45E20E00" w14:textId="77777777" w:rsidR="00500209" w:rsidRDefault="00500209" w:rsidP="00215032">
            <w:pPr>
              <w:jc w:val="center"/>
            </w:pPr>
          </w:p>
        </w:tc>
        <w:tc>
          <w:tcPr>
            <w:tcW w:w="1423" w:type="dxa"/>
            <w:vAlign w:val="center"/>
          </w:tcPr>
          <w:p w14:paraId="6FDF6709" w14:textId="245B1CE2" w:rsidR="00500209" w:rsidRDefault="00500209" w:rsidP="00215032">
            <w:pPr>
              <w:jc w:val="center"/>
            </w:pPr>
            <w:r>
              <w:t>Password == 5 chars</w:t>
            </w:r>
          </w:p>
        </w:tc>
        <w:tc>
          <w:tcPr>
            <w:tcW w:w="1947" w:type="dxa"/>
            <w:vAlign w:val="center"/>
          </w:tcPr>
          <w:p w14:paraId="0C3FE9A0" w14:textId="70E951CA" w:rsidR="00500209" w:rsidRDefault="00500209" w:rsidP="00215032">
            <w:pPr>
              <w:jc w:val="center"/>
            </w:pPr>
            <w:r>
              <w:t>“</w:t>
            </w:r>
            <w:proofErr w:type="spellStart"/>
            <w:r>
              <w:t>abcde</w:t>
            </w:r>
            <w:proofErr w:type="spellEnd"/>
            <w:r>
              <w:t>”</w:t>
            </w:r>
          </w:p>
        </w:tc>
        <w:tc>
          <w:tcPr>
            <w:tcW w:w="2410" w:type="dxa"/>
            <w:vAlign w:val="center"/>
          </w:tcPr>
          <w:p w14:paraId="0AF24784" w14:textId="759B5736" w:rsidR="00500209" w:rsidRDefault="00500209" w:rsidP="00215032">
            <w:pPr>
              <w:jc w:val="center"/>
            </w:pPr>
            <w:r>
              <w:t>Program moves on to display username and encrypted password</w:t>
            </w:r>
          </w:p>
        </w:tc>
        <w:tc>
          <w:tcPr>
            <w:tcW w:w="4148" w:type="dxa"/>
            <w:vAlign w:val="center"/>
          </w:tcPr>
          <w:p w14:paraId="0BAE42C3" w14:textId="7E9217B8" w:rsidR="00500209" w:rsidRDefault="003751A8" w:rsidP="002150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A4E308" wp14:editId="02951AEE">
                  <wp:extent cx="2381250" cy="772102"/>
                  <wp:effectExtent l="0" t="0" r="0" b="9525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620" cy="77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3743E1F8" w14:textId="7F9E2152" w:rsidR="00500209" w:rsidRDefault="00500209" w:rsidP="00215032">
            <w:pPr>
              <w:jc w:val="center"/>
            </w:pPr>
            <w:r>
              <w:t>PASS</w:t>
            </w:r>
          </w:p>
        </w:tc>
        <w:tc>
          <w:tcPr>
            <w:tcW w:w="2214" w:type="dxa"/>
            <w:vAlign w:val="center"/>
          </w:tcPr>
          <w:p w14:paraId="756B9057" w14:textId="79809172" w:rsidR="003751A8" w:rsidRDefault="003751A8" w:rsidP="003751A8">
            <w:pPr>
              <w:jc w:val="center"/>
            </w:pPr>
            <w:r>
              <w:t xml:space="preserve">This case highlights that a password of </w:t>
            </w:r>
            <w:proofErr w:type="gramStart"/>
            <w:r>
              <w:t>length(</w:t>
            </w:r>
            <w:proofErr w:type="gramEnd"/>
            <w:r>
              <w:t xml:space="preserve">5) will not be encrypted using a rail-fence cipher length of 5: </w:t>
            </w:r>
            <w:r>
              <w:t>A longer password should be enforced</w:t>
            </w:r>
          </w:p>
        </w:tc>
      </w:tr>
      <w:tr w:rsidR="003751A8" w14:paraId="404B043D" w14:textId="77777777" w:rsidTr="003751A8">
        <w:trPr>
          <w:trHeight w:val="1554"/>
        </w:trPr>
        <w:tc>
          <w:tcPr>
            <w:tcW w:w="840" w:type="dxa"/>
            <w:vMerge/>
            <w:vAlign w:val="center"/>
          </w:tcPr>
          <w:p w14:paraId="5972ED1B" w14:textId="77777777" w:rsidR="00500209" w:rsidRDefault="00500209" w:rsidP="00215032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8FF1C9F" w14:textId="133B4FB9" w:rsidR="00500209" w:rsidRDefault="00500209" w:rsidP="00215032">
            <w:pPr>
              <w:jc w:val="center"/>
            </w:pPr>
            <w:r>
              <w:t>Password &gt; 5 chars</w:t>
            </w:r>
          </w:p>
        </w:tc>
        <w:tc>
          <w:tcPr>
            <w:tcW w:w="1947" w:type="dxa"/>
            <w:vAlign w:val="center"/>
          </w:tcPr>
          <w:p w14:paraId="5DF9C43F" w14:textId="4D0E4997" w:rsidR="00500209" w:rsidRDefault="00500209" w:rsidP="00215032">
            <w:pPr>
              <w:jc w:val="center"/>
            </w:pPr>
            <w:r>
              <w:t>“password”</w:t>
            </w:r>
          </w:p>
        </w:tc>
        <w:tc>
          <w:tcPr>
            <w:tcW w:w="2410" w:type="dxa"/>
            <w:vAlign w:val="center"/>
          </w:tcPr>
          <w:p w14:paraId="51EA7F79" w14:textId="7C87B224" w:rsidR="00500209" w:rsidRDefault="00500209" w:rsidP="00215032">
            <w:pPr>
              <w:jc w:val="center"/>
            </w:pPr>
            <w:r>
              <w:t>Program moves on to display username and encrypted password</w:t>
            </w:r>
          </w:p>
        </w:tc>
        <w:tc>
          <w:tcPr>
            <w:tcW w:w="4148" w:type="dxa"/>
            <w:vAlign w:val="center"/>
          </w:tcPr>
          <w:p w14:paraId="2C2935F3" w14:textId="1893B245" w:rsidR="00500209" w:rsidRDefault="003751A8" w:rsidP="002150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2AC70C" wp14:editId="54AECB15">
                  <wp:extent cx="2371725" cy="754331"/>
                  <wp:effectExtent l="0" t="0" r="0" b="825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56" cy="77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 w14:paraId="440781D2" w14:textId="61521FA8" w:rsidR="00500209" w:rsidRDefault="00500209" w:rsidP="00215032">
            <w:pPr>
              <w:jc w:val="center"/>
            </w:pPr>
            <w:r>
              <w:t>PASS</w:t>
            </w:r>
          </w:p>
        </w:tc>
        <w:tc>
          <w:tcPr>
            <w:tcW w:w="2214" w:type="dxa"/>
            <w:vAlign w:val="center"/>
          </w:tcPr>
          <w:p w14:paraId="6F0C2742" w14:textId="1929E36A" w:rsidR="00500209" w:rsidRDefault="00500209" w:rsidP="00215032">
            <w:pPr>
              <w:jc w:val="center"/>
            </w:pPr>
          </w:p>
        </w:tc>
      </w:tr>
    </w:tbl>
    <w:p w14:paraId="3DD54FA9" w14:textId="77777777" w:rsidR="00DC39EF" w:rsidRDefault="00DC39EF" w:rsidP="00DC39EF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16"/>
        <w:gridCol w:w="1016"/>
        <w:gridCol w:w="1017"/>
        <w:gridCol w:w="1017"/>
        <w:gridCol w:w="1017"/>
      </w:tblGrid>
      <w:tr w:rsidR="003751A8" w:rsidRPr="003751A8" w14:paraId="70E286D9" w14:textId="77777777" w:rsidTr="003751A8">
        <w:trPr>
          <w:trHeight w:val="274"/>
          <w:jc w:val="right"/>
        </w:trPr>
        <w:tc>
          <w:tcPr>
            <w:tcW w:w="1016" w:type="dxa"/>
            <w:vAlign w:val="center"/>
          </w:tcPr>
          <w:p w14:paraId="2F50526C" w14:textId="5E9AB85C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  <w:r w:rsidRPr="003751A8">
              <w:rPr>
                <w:sz w:val="20"/>
                <w:szCs w:val="20"/>
              </w:rPr>
              <w:t>A</w:t>
            </w:r>
          </w:p>
        </w:tc>
        <w:tc>
          <w:tcPr>
            <w:tcW w:w="1016" w:type="dxa"/>
            <w:vAlign w:val="center"/>
          </w:tcPr>
          <w:p w14:paraId="3776CA75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6341C072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6C80BC5D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21C72BA8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</w:tr>
      <w:tr w:rsidR="003751A8" w:rsidRPr="003751A8" w14:paraId="2E098AF3" w14:textId="77777777" w:rsidTr="003751A8">
        <w:trPr>
          <w:trHeight w:val="259"/>
          <w:jc w:val="right"/>
        </w:trPr>
        <w:tc>
          <w:tcPr>
            <w:tcW w:w="1016" w:type="dxa"/>
            <w:vAlign w:val="center"/>
          </w:tcPr>
          <w:p w14:paraId="3D5C233A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12C02D3B" w14:textId="709F835A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  <w:r w:rsidRPr="003751A8">
              <w:rPr>
                <w:sz w:val="20"/>
                <w:szCs w:val="20"/>
              </w:rPr>
              <w:t>B</w:t>
            </w:r>
          </w:p>
        </w:tc>
        <w:tc>
          <w:tcPr>
            <w:tcW w:w="1017" w:type="dxa"/>
            <w:vAlign w:val="center"/>
          </w:tcPr>
          <w:p w14:paraId="7193FD02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555E27FE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18311544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</w:tr>
      <w:tr w:rsidR="003751A8" w:rsidRPr="003751A8" w14:paraId="33609F86" w14:textId="77777777" w:rsidTr="003751A8">
        <w:trPr>
          <w:trHeight w:val="274"/>
          <w:jc w:val="right"/>
        </w:trPr>
        <w:tc>
          <w:tcPr>
            <w:tcW w:w="1016" w:type="dxa"/>
            <w:vAlign w:val="center"/>
          </w:tcPr>
          <w:p w14:paraId="3F245D6D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7120ED92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1746E51D" w14:textId="327EFD0C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  <w:r w:rsidRPr="003751A8">
              <w:rPr>
                <w:sz w:val="20"/>
                <w:szCs w:val="20"/>
              </w:rPr>
              <w:t>C</w:t>
            </w:r>
          </w:p>
        </w:tc>
        <w:tc>
          <w:tcPr>
            <w:tcW w:w="1017" w:type="dxa"/>
            <w:vAlign w:val="center"/>
          </w:tcPr>
          <w:p w14:paraId="15D052BE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74030841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</w:tr>
      <w:tr w:rsidR="003751A8" w:rsidRPr="003751A8" w14:paraId="4E293F96" w14:textId="77777777" w:rsidTr="003751A8">
        <w:trPr>
          <w:trHeight w:val="259"/>
          <w:jc w:val="right"/>
        </w:trPr>
        <w:tc>
          <w:tcPr>
            <w:tcW w:w="1016" w:type="dxa"/>
            <w:vAlign w:val="center"/>
          </w:tcPr>
          <w:p w14:paraId="1CD49F8A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23F92C07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291AD98B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6186A8A" w14:textId="4CBE77D2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  <w:r w:rsidRPr="003751A8">
              <w:rPr>
                <w:sz w:val="20"/>
                <w:szCs w:val="20"/>
              </w:rPr>
              <w:t>D</w:t>
            </w:r>
          </w:p>
        </w:tc>
        <w:tc>
          <w:tcPr>
            <w:tcW w:w="1017" w:type="dxa"/>
            <w:vAlign w:val="center"/>
          </w:tcPr>
          <w:p w14:paraId="71BBD6B8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</w:tr>
      <w:tr w:rsidR="003751A8" w:rsidRPr="003751A8" w14:paraId="15DB543F" w14:textId="77777777" w:rsidTr="003751A8">
        <w:trPr>
          <w:trHeight w:val="274"/>
          <w:jc w:val="right"/>
        </w:trPr>
        <w:tc>
          <w:tcPr>
            <w:tcW w:w="1016" w:type="dxa"/>
            <w:vAlign w:val="center"/>
          </w:tcPr>
          <w:p w14:paraId="1F794951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0AFE6A84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5D49055F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555FE8EC" w14:textId="77777777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5B7796A6" w14:textId="4207918D" w:rsidR="003751A8" w:rsidRPr="003751A8" w:rsidRDefault="003751A8" w:rsidP="003751A8">
            <w:pPr>
              <w:jc w:val="center"/>
              <w:rPr>
                <w:sz w:val="20"/>
                <w:szCs w:val="20"/>
              </w:rPr>
            </w:pPr>
            <w:r w:rsidRPr="003751A8">
              <w:rPr>
                <w:sz w:val="20"/>
                <w:szCs w:val="20"/>
              </w:rPr>
              <w:t>E</w:t>
            </w:r>
          </w:p>
        </w:tc>
      </w:tr>
    </w:tbl>
    <w:p w14:paraId="33A609F9" w14:textId="451CE479" w:rsidR="00087397" w:rsidRPr="008C68DB" w:rsidRDefault="00087397" w:rsidP="008C68DB">
      <w:pPr>
        <w:tabs>
          <w:tab w:val="left" w:pos="5610"/>
        </w:tabs>
        <w:rPr>
          <w:sz w:val="2"/>
          <w:szCs w:val="2"/>
        </w:rPr>
      </w:pPr>
    </w:p>
    <w:sectPr w:rsidR="00087397" w:rsidRPr="008C68DB" w:rsidSect="00087397">
      <w:pgSz w:w="16838" w:h="11906" w:orient="landscape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B4EBE" w14:textId="77777777" w:rsidR="0026749D" w:rsidRDefault="0026749D">
      <w:r>
        <w:separator/>
      </w:r>
    </w:p>
  </w:endnote>
  <w:endnote w:type="continuationSeparator" w:id="0">
    <w:p w14:paraId="78AE88F1" w14:textId="77777777" w:rsidR="0026749D" w:rsidRDefault="0026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ECE3" w14:textId="711124DF" w:rsidR="00F812E8" w:rsidRDefault="00F812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B74B" w14:textId="77777777" w:rsidR="0026749D" w:rsidRDefault="0026749D">
      <w:r>
        <w:separator/>
      </w:r>
    </w:p>
  </w:footnote>
  <w:footnote w:type="continuationSeparator" w:id="0">
    <w:p w14:paraId="291E85D1" w14:textId="77777777" w:rsidR="0026749D" w:rsidRDefault="00267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8C71" w14:textId="2117B346" w:rsidR="00F812E8" w:rsidRDefault="009E5083" w:rsidP="000873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left" w:pos="6048"/>
        <w:tab w:val="right" w:pos="9026"/>
      </w:tabs>
      <w:jc w:val="center"/>
      <w:rPr>
        <w:color w:val="000000"/>
      </w:rPr>
    </w:pPr>
    <w:r>
      <w:rPr>
        <w:color w:val="000000"/>
      </w:rPr>
      <w:t>Chloe Rowe</w:t>
    </w:r>
    <w:r w:rsidR="005E0102">
      <w:rPr>
        <w:color w:val="000000"/>
      </w:rPr>
      <w:tab/>
    </w:r>
    <w:r>
      <w:rPr>
        <w:color w:val="000000"/>
      </w:rPr>
      <w:t>Coursework 2</w:t>
    </w:r>
    <w:r w:rsidR="005E0102">
      <w:rPr>
        <w:color w:val="000000"/>
      </w:rPr>
      <w:tab/>
    </w:r>
    <w:r w:rsidR="00087397">
      <w:rPr>
        <w:color w:val="000000"/>
      </w:rPr>
      <w:tab/>
    </w:r>
    <w:r w:rsidR="00087397">
      <w:rPr>
        <w:color w:val="000000"/>
      </w:rPr>
      <w:fldChar w:fldCharType="begin"/>
    </w:r>
    <w:r w:rsidR="00087397">
      <w:rPr>
        <w:color w:val="000000"/>
      </w:rPr>
      <w:instrText xml:space="preserve"> PAGE  \* Arabic  \* MERGEFORMAT </w:instrText>
    </w:r>
    <w:r w:rsidR="00087397">
      <w:rPr>
        <w:color w:val="000000"/>
      </w:rPr>
      <w:fldChar w:fldCharType="separate"/>
    </w:r>
    <w:r w:rsidR="00087397">
      <w:rPr>
        <w:noProof/>
        <w:color w:val="000000"/>
      </w:rPr>
      <w:t>1</w:t>
    </w:r>
    <w:r w:rsidR="00087397">
      <w:rPr>
        <w:color w:val="000000"/>
      </w:rPr>
      <w:fldChar w:fldCharType="end"/>
    </w:r>
  </w:p>
  <w:p w14:paraId="3EA99681" w14:textId="77777777" w:rsidR="00F812E8" w:rsidRDefault="00F812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5E23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0CC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8697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6E60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D01A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BAAA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7A3E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AA16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E4D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5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F51164"/>
    <w:multiLevelType w:val="hybridMultilevel"/>
    <w:tmpl w:val="CC3E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8211">
    <w:abstractNumId w:val="10"/>
  </w:num>
  <w:num w:numId="2" w16cid:durableId="2011322883">
    <w:abstractNumId w:val="9"/>
  </w:num>
  <w:num w:numId="3" w16cid:durableId="1054541207">
    <w:abstractNumId w:val="7"/>
  </w:num>
  <w:num w:numId="4" w16cid:durableId="1170220517">
    <w:abstractNumId w:val="6"/>
  </w:num>
  <w:num w:numId="5" w16cid:durableId="2115857999">
    <w:abstractNumId w:val="5"/>
  </w:num>
  <w:num w:numId="6" w16cid:durableId="1859539573">
    <w:abstractNumId w:val="4"/>
  </w:num>
  <w:num w:numId="7" w16cid:durableId="1724333890">
    <w:abstractNumId w:val="8"/>
  </w:num>
  <w:num w:numId="8" w16cid:durableId="577793599">
    <w:abstractNumId w:val="3"/>
  </w:num>
  <w:num w:numId="9" w16cid:durableId="1925920603">
    <w:abstractNumId w:val="2"/>
  </w:num>
  <w:num w:numId="10" w16cid:durableId="949900467">
    <w:abstractNumId w:val="1"/>
  </w:num>
  <w:num w:numId="11" w16cid:durableId="142037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3"/>
    <w:rsid w:val="00003817"/>
    <w:rsid w:val="00012F90"/>
    <w:rsid w:val="0001519B"/>
    <w:rsid w:val="000156A7"/>
    <w:rsid w:val="0002626C"/>
    <w:rsid w:val="00035F9F"/>
    <w:rsid w:val="00036DFA"/>
    <w:rsid w:val="00037C68"/>
    <w:rsid w:val="00065A45"/>
    <w:rsid w:val="00071D12"/>
    <w:rsid w:val="000732B1"/>
    <w:rsid w:val="0008361B"/>
    <w:rsid w:val="00087397"/>
    <w:rsid w:val="00096A14"/>
    <w:rsid w:val="000A2E76"/>
    <w:rsid w:val="000A70D2"/>
    <w:rsid w:val="000B08E2"/>
    <w:rsid w:val="000B12E4"/>
    <w:rsid w:val="000D494C"/>
    <w:rsid w:val="000D61AB"/>
    <w:rsid w:val="000E5F54"/>
    <w:rsid w:val="0010570F"/>
    <w:rsid w:val="0011671C"/>
    <w:rsid w:val="0013770B"/>
    <w:rsid w:val="00141A9C"/>
    <w:rsid w:val="0014774F"/>
    <w:rsid w:val="00154617"/>
    <w:rsid w:val="00156490"/>
    <w:rsid w:val="00163331"/>
    <w:rsid w:val="00184846"/>
    <w:rsid w:val="00184C90"/>
    <w:rsid w:val="0018581E"/>
    <w:rsid w:val="001A6DFE"/>
    <w:rsid w:val="001B314C"/>
    <w:rsid w:val="001B32C0"/>
    <w:rsid w:val="001D6BD6"/>
    <w:rsid w:val="001D6D2A"/>
    <w:rsid w:val="001E3A03"/>
    <w:rsid w:val="001F5B0F"/>
    <w:rsid w:val="0021106C"/>
    <w:rsid w:val="002143A5"/>
    <w:rsid w:val="00215032"/>
    <w:rsid w:val="00227143"/>
    <w:rsid w:val="00227443"/>
    <w:rsid w:val="00233151"/>
    <w:rsid w:val="00234C0E"/>
    <w:rsid w:val="0024489E"/>
    <w:rsid w:val="00247EC2"/>
    <w:rsid w:val="00252C49"/>
    <w:rsid w:val="00257AB5"/>
    <w:rsid w:val="00257E17"/>
    <w:rsid w:val="00260CF8"/>
    <w:rsid w:val="0026749D"/>
    <w:rsid w:val="00276024"/>
    <w:rsid w:val="00286FF3"/>
    <w:rsid w:val="00293274"/>
    <w:rsid w:val="002947A2"/>
    <w:rsid w:val="00296474"/>
    <w:rsid w:val="002A6A47"/>
    <w:rsid w:val="002A734F"/>
    <w:rsid w:val="002B1C84"/>
    <w:rsid w:val="002C1CDA"/>
    <w:rsid w:val="002E38A6"/>
    <w:rsid w:val="002E5FD8"/>
    <w:rsid w:val="002F105B"/>
    <w:rsid w:val="00300B4F"/>
    <w:rsid w:val="00310312"/>
    <w:rsid w:val="0033702B"/>
    <w:rsid w:val="00346304"/>
    <w:rsid w:val="003506CB"/>
    <w:rsid w:val="00356BBA"/>
    <w:rsid w:val="00362209"/>
    <w:rsid w:val="00363069"/>
    <w:rsid w:val="003730C2"/>
    <w:rsid w:val="0037436B"/>
    <w:rsid w:val="003751A8"/>
    <w:rsid w:val="00383FF7"/>
    <w:rsid w:val="00394AE1"/>
    <w:rsid w:val="003952D5"/>
    <w:rsid w:val="003A152A"/>
    <w:rsid w:val="003B5FBE"/>
    <w:rsid w:val="003B761B"/>
    <w:rsid w:val="003C352A"/>
    <w:rsid w:val="003E33EB"/>
    <w:rsid w:val="003F34EB"/>
    <w:rsid w:val="00403AFD"/>
    <w:rsid w:val="00404DDE"/>
    <w:rsid w:val="00417B1D"/>
    <w:rsid w:val="004271D0"/>
    <w:rsid w:val="00427B1E"/>
    <w:rsid w:val="00431227"/>
    <w:rsid w:val="004434E1"/>
    <w:rsid w:val="0045268C"/>
    <w:rsid w:val="00453277"/>
    <w:rsid w:val="00461A45"/>
    <w:rsid w:val="00467FFD"/>
    <w:rsid w:val="00476D02"/>
    <w:rsid w:val="004776B1"/>
    <w:rsid w:val="004926DC"/>
    <w:rsid w:val="004A00AB"/>
    <w:rsid w:val="004C1097"/>
    <w:rsid w:val="004C5826"/>
    <w:rsid w:val="004C6246"/>
    <w:rsid w:val="004C6DDF"/>
    <w:rsid w:val="004D1C0E"/>
    <w:rsid w:val="004D1E63"/>
    <w:rsid w:val="004E287C"/>
    <w:rsid w:val="004F5DEE"/>
    <w:rsid w:val="00500209"/>
    <w:rsid w:val="00500382"/>
    <w:rsid w:val="00500C97"/>
    <w:rsid w:val="005044AA"/>
    <w:rsid w:val="00506EB4"/>
    <w:rsid w:val="00507758"/>
    <w:rsid w:val="00520403"/>
    <w:rsid w:val="00535227"/>
    <w:rsid w:val="005362E9"/>
    <w:rsid w:val="0055248F"/>
    <w:rsid w:val="00555365"/>
    <w:rsid w:val="00555678"/>
    <w:rsid w:val="0056490F"/>
    <w:rsid w:val="00583616"/>
    <w:rsid w:val="00584A93"/>
    <w:rsid w:val="005B0D96"/>
    <w:rsid w:val="005B321E"/>
    <w:rsid w:val="005E0102"/>
    <w:rsid w:val="00600A03"/>
    <w:rsid w:val="00611612"/>
    <w:rsid w:val="00631422"/>
    <w:rsid w:val="00635694"/>
    <w:rsid w:val="00644C64"/>
    <w:rsid w:val="00655B78"/>
    <w:rsid w:val="00662F22"/>
    <w:rsid w:val="00682CB7"/>
    <w:rsid w:val="0069144A"/>
    <w:rsid w:val="00691AFB"/>
    <w:rsid w:val="006A1178"/>
    <w:rsid w:val="006A4686"/>
    <w:rsid w:val="006B0D09"/>
    <w:rsid w:val="006B4568"/>
    <w:rsid w:val="006C6A21"/>
    <w:rsid w:val="006D3C71"/>
    <w:rsid w:val="006E13D9"/>
    <w:rsid w:val="006E4B3E"/>
    <w:rsid w:val="006E7435"/>
    <w:rsid w:val="006F05AC"/>
    <w:rsid w:val="006F5690"/>
    <w:rsid w:val="006F6A9F"/>
    <w:rsid w:val="00700535"/>
    <w:rsid w:val="0070125C"/>
    <w:rsid w:val="00704197"/>
    <w:rsid w:val="00704B88"/>
    <w:rsid w:val="00705804"/>
    <w:rsid w:val="007204CC"/>
    <w:rsid w:val="007214A9"/>
    <w:rsid w:val="00727588"/>
    <w:rsid w:val="007346EE"/>
    <w:rsid w:val="00735B31"/>
    <w:rsid w:val="00741D40"/>
    <w:rsid w:val="00743307"/>
    <w:rsid w:val="00757220"/>
    <w:rsid w:val="00762178"/>
    <w:rsid w:val="00766F7F"/>
    <w:rsid w:val="0077088A"/>
    <w:rsid w:val="007719C2"/>
    <w:rsid w:val="00786685"/>
    <w:rsid w:val="00797095"/>
    <w:rsid w:val="007B320F"/>
    <w:rsid w:val="007B36F5"/>
    <w:rsid w:val="007D1B33"/>
    <w:rsid w:val="007E2038"/>
    <w:rsid w:val="007E2F2D"/>
    <w:rsid w:val="007F0ED1"/>
    <w:rsid w:val="00814025"/>
    <w:rsid w:val="00816D40"/>
    <w:rsid w:val="00817F35"/>
    <w:rsid w:val="0082251B"/>
    <w:rsid w:val="00827870"/>
    <w:rsid w:val="00830687"/>
    <w:rsid w:val="0084124D"/>
    <w:rsid w:val="00852926"/>
    <w:rsid w:val="008873BE"/>
    <w:rsid w:val="008978AE"/>
    <w:rsid w:val="008A0EBD"/>
    <w:rsid w:val="008C68DB"/>
    <w:rsid w:val="008C7924"/>
    <w:rsid w:val="008D56D3"/>
    <w:rsid w:val="008D6B31"/>
    <w:rsid w:val="008E2293"/>
    <w:rsid w:val="008E5158"/>
    <w:rsid w:val="008E5339"/>
    <w:rsid w:val="008F1E1B"/>
    <w:rsid w:val="0090353F"/>
    <w:rsid w:val="009132A9"/>
    <w:rsid w:val="00920607"/>
    <w:rsid w:val="00926D3E"/>
    <w:rsid w:val="00936CC7"/>
    <w:rsid w:val="009573F2"/>
    <w:rsid w:val="00960810"/>
    <w:rsid w:val="00972AB6"/>
    <w:rsid w:val="00994040"/>
    <w:rsid w:val="009A23A4"/>
    <w:rsid w:val="009B4639"/>
    <w:rsid w:val="009B4AFB"/>
    <w:rsid w:val="009B75FF"/>
    <w:rsid w:val="009B7A82"/>
    <w:rsid w:val="009C31AC"/>
    <w:rsid w:val="009E5083"/>
    <w:rsid w:val="00A157D4"/>
    <w:rsid w:val="00A23436"/>
    <w:rsid w:val="00A25FBB"/>
    <w:rsid w:val="00A2652E"/>
    <w:rsid w:val="00A269B4"/>
    <w:rsid w:val="00A324C3"/>
    <w:rsid w:val="00A32CD6"/>
    <w:rsid w:val="00A406BD"/>
    <w:rsid w:val="00A43A08"/>
    <w:rsid w:val="00A47A7C"/>
    <w:rsid w:val="00A62208"/>
    <w:rsid w:val="00A6266C"/>
    <w:rsid w:val="00A66195"/>
    <w:rsid w:val="00A72DA2"/>
    <w:rsid w:val="00A73BC3"/>
    <w:rsid w:val="00A77920"/>
    <w:rsid w:val="00A92EB8"/>
    <w:rsid w:val="00AB3404"/>
    <w:rsid w:val="00AC0EBF"/>
    <w:rsid w:val="00AC5DE9"/>
    <w:rsid w:val="00AD1C05"/>
    <w:rsid w:val="00AE3F90"/>
    <w:rsid w:val="00AF783A"/>
    <w:rsid w:val="00AF7A32"/>
    <w:rsid w:val="00B07300"/>
    <w:rsid w:val="00B12FC8"/>
    <w:rsid w:val="00B224B0"/>
    <w:rsid w:val="00B24982"/>
    <w:rsid w:val="00B32496"/>
    <w:rsid w:val="00B41932"/>
    <w:rsid w:val="00B41FD7"/>
    <w:rsid w:val="00B447E0"/>
    <w:rsid w:val="00B50E10"/>
    <w:rsid w:val="00B52460"/>
    <w:rsid w:val="00B616B1"/>
    <w:rsid w:val="00B67ADC"/>
    <w:rsid w:val="00B72E2A"/>
    <w:rsid w:val="00B73292"/>
    <w:rsid w:val="00B74BF3"/>
    <w:rsid w:val="00B92C19"/>
    <w:rsid w:val="00B95799"/>
    <w:rsid w:val="00B96CBC"/>
    <w:rsid w:val="00BA0722"/>
    <w:rsid w:val="00BA7BD6"/>
    <w:rsid w:val="00BD305E"/>
    <w:rsid w:val="00BD3A47"/>
    <w:rsid w:val="00BD3DF2"/>
    <w:rsid w:val="00BD4FBE"/>
    <w:rsid w:val="00BD6D38"/>
    <w:rsid w:val="00BE00C6"/>
    <w:rsid w:val="00BF50D5"/>
    <w:rsid w:val="00C5156A"/>
    <w:rsid w:val="00C54473"/>
    <w:rsid w:val="00C551C2"/>
    <w:rsid w:val="00C6266C"/>
    <w:rsid w:val="00C74239"/>
    <w:rsid w:val="00C86EB7"/>
    <w:rsid w:val="00CA3E08"/>
    <w:rsid w:val="00CB1CED"/>
    <w:rsid w:val="00CC489C"/>
    <w:rsid w:val="00CD47F8"/>
    <w:rsid w:val="00CD7FDA"/>
    <w:rsid w:val="00CE71CB"/>
    <w:rsid w:val="00CF451E"/>
    <w:rsid w:val="00D04842"/>
    <w:rsid w:val="00D04F36"/>
    <w:rsid w:val="00D0730A"/>
    <w:rsid w:val="00D14C4F"/>
    <w:rsid w:val="00D30DA1"/>
    <w:rsid w:val="00D3123A"/>
    <w:rsid w:val="00D3137F"/>
    <w:rsid w:val="00D35D1B"/>
    <w:rsid w:val="00D50DF3"/>
    <w:rsid w:val="00D5490B"/>
    <w:rsid w:val="00D73AB1"/>
    <w:rsid w:val="00D767F5"/>
    <w:rsid w:val="00D84404"/>
    <w:rsid w:val="00D86272"/>
    <w:rsid w:val="00D87027"/>
    <w:rsid w:val="00DA4E0A"/>
    <w:rsid w:val="00DB47ED"/>
    <w:rsid w:val="00DC02AC"/>
    <w:rsid w:val="00DC39EF"/>
    <w:rsid w:val="00DC4801"/>
    <w:rsid w:val="00DD21B1"/>
    <w:rsid w:val="00DD72BA"/>
    <w:rsid w:val="00DE4D32"/>
    <w:rsid w:val="00DE7B4E"/>
    <w:rsid w:val="00E04EF4"/>
    <w:rsid w:val="00E05877"/>
    <w:rsid w:val="00E07260"/>
    <w:rsid w:val="00E10002"/>
    <w:rsid w:val="00E12BDA"/>
    <w:rsid w:val="00E13727"/>
    <w:rsid w:val="00E201D3"/>
    <w:rsid w:val="00E20EA3"/>
    <w:rsid w:val="00E23693"/>
    <w:rsid w:val="00E26747"/>
    <w:rsid w:val="00E272A3"/>
    <w:rsid w:val="00E52CA2"/>
    <w:rsid w:val="00E77693"/>
    <w:rsid w:val="00E87006"/>
    <w:rsid w:val="00E9186B"/>
    <w:rsid w:val="00E9246A"/>
    <w:rsid w:val="00E97B78"/>
    <w:rsid w:val="00EB6689"/>
    <w:rsid w:val="00EC470A"/>
    <w:rsid w:val="00EE257F"/>
    <w:rsid w:val="00F15F00"/>
    <w:rsid w:val="00F212DF"/>
    <w:rsid w:val="00F27A46"/>
    <w:rsid w:val="00F27EC2"/>
    <w:rsid w:val="00F46FA9"/>
    <w:rsid w:val="00F65221"/>
    <w:rsid w:val="00F812E8"/>
    <w:rsid w:val="00F90435"/>
    <w:rsid w:val="00F904B6"/>
    <w:rsid w:val="00FA5B83"/>
    <w:rsid w:val="00FB3715"/>
    <w:rsid w:val="00FB7221"/>
    <w:rsid w:val="00FC244C"/>
    <w:rsid w:val="00FD355F"/>
    <w:rsid w:val="00FE4815"/>
    <w:rsid w:val="00FF22AC"/>
    <w:rsid w:val="00FF2D67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68776"/>
  <w15:docId w15:val="{CB8AAF44-9C15-474F-A42F-F5C046F6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2B1C84"/>
    <w:pPr>
      <w:keepNext/>
      <w:keepLines/>
      <w:spacing w:before="240"/>
      <w:outlineLvl w:val="0"/>
    </w:pPr>
    <w:rPr>
      <w:rFonts w:ascii="Bahnschrift" w:hAnsi="Bahnschrif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31"/>
    <w:pPr>
      <w:keepNext/>
      <w:keepLines/>
      <w:spacing w:before="360" w:after="80"/>
      <w:outlineLvl w:val="1"/>
    </w:pPr>
    <w:rPr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C84"/>
    <w:pPr>
      <w:keepNext/>
      <w:keepLines/>
      <w:spacing w:before="280" w:after="80"/>
      <w:outlineLvl w:val="2"/>
    </w:pPr>
    <w:rPr>
      <w:rFonts w:ascii="Consolas" w:hAnsi="Consolas"/>
      <w:color w:val="2E75B5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ustom_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167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71C"/>
  </w:style>
  <w:style w:type="paragraph" w:styleId="Footer">
    <w:name w:val="footer"/>
    <w:basedOn w:val="Normal"/>
    <w:link w:val="FooterChar"/>
    <w:uiPriority w:val="99"/>
    <w:unhideWhenUsed/>
    <w:rsid w:val="001167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71C"/>
  </w:style>
  <w:style w:type="paragraph" w:styleId="TOC1">
    <w:name w:val="toc 1"/>
    <w:basedOn w:val="Normal"/>
    <w:next w:val="Normal"/>
    <w:autoRedefine/>
    <w:uiPriority w:val="39"/>
    <w:unhideWhenUsed/>
    <w:rsid w:val="004C6D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DD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9EF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BD3DF2"/>
  </w:style>
  <w:style w:type="character" w:customStyle="1" w:styleId="Heading1Char">
    <w:name w:val="Heading 1 Char"/>
    <w:basedOn w:val="DefaultParagraphFont"/>
    <w:link w:val="Heading1"/>
    <w:uiPriority w:val="9"/>
    <w:rsid w:val="002B1C84"/>
    <w:rPr>
      <w:rFonts w:ascii="Bahnschrift" w:hAnsi="Bahnschrift"/>
      <w:color w:val="2E75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84846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5A45"/>
  </w:style>
  <w:style w:type="paragraph" w:styleId="ListParagraph">
    <w:name w:val="List Paragraph"/>
    <w:basedOn w:val="Normal"/>
    <w:uiPriority w:val="34"/>
    <w:qFormat/>
    <w:rsid w:val="00163331"/>
    <w:pPr>
      <w:ind w:left="720"/>
      <w:contextualSpacing/>
    </w:pPr>
  </w:style>
  <w:style w:type="table" w:styleId="TableGrid">
    <w:name w:val="Table Grid"/>
    <w:basedOn w:val="TableNormal"/>
    <w:uiPriority w:val="39"/>
    <w:rsid w:val="00A7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E2038"/>
    <w:pPr>
      <w:spacing w:after="100"/>
      <w:ind w:left="440"/>
    </w:pPr>
  </w:style>
  <w:style w:type="paragraph" w:customStyle="1" w:styleId="paragraph">
    <w:name w:val="paragraph"/>
    <w:basedOn w:val="Normal"/>
    <w:rsid w:val="002B1C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1C84"/>
  </w:style>
  <w:style w:type="character" w:customStyle="1" w:styleId="eop">
    <w:name w:val="eop"/>
    <w:basedOn w:val="DefaultParagraphFont"/>
    <w:rsid w:val="002B1C84"/>
  </w:style>
  <w:style w:type="paragraph" w:customStyle="1" w:styleId="CustomHeading1">
    <w:name w:val="Custom Heading 1"/>
    <w:basedOn w:val="Heading1"/>
    <w:next w:val="Normal"/>
    <w:link w:val="CustomHeading1Char"/>
    <w:qFormat/>
    <w:rsid w:val="009B4AFB"/>
    <w:pPr>
      <w:jc w:val="left"/>
    </w:pPr>
  </w:style>
  <w:style w:type="paragraph" w:customStyle="1" w:styleId="CustomHeading2">
    <w:name w:val="Custom Heading 2"/>
    <w:basedOn w:val="Heading2"/>
    <w:next w:val="Normal"/>
    <w:link w:val="CustomHeading2Char"/>
    <w:qFormat/>
    <w:rsid w:val="009B4AFB"/>
    <w:pPr>
      <w:jc w:val="left"/>
    </w:pPr>
  </w:style>
  <w:style w:type="character" w:customStyle="1" w:styleId="CustomHeading1Char">
    <w:name w:val="Custom Heading 1 Char"/>
    <w:basedOn w:val="Heading1Char"/>
    <w:link w:val="CustomHeading1"/>
    <w:rsid w:val="009B4AFB"/>
    <w:rPr>
      <w:rFonts w:ascii="Bahnschrift" w:hAnsi="Bahnschrift"/>
      <w:color w:val="2E75B5"/>
      <w:sz w:val="32"/>
      <w:szCs w:val="32"/>
    </w:rPr>
  </w:style>
  <w:style w:type="paragraph" w:customStyle="1" w:styleId="CustomHeading3">
    <w:name w:val="Custom Heading 3"/>
    <w:basedOn w:val="Heading3"/>
    <w:next w:val="Normal3"/>
    <w:link w:val="CustomHeading3Char"/>
    <w:qFormat/>
    <w:rsid w:val="009B4AFB"/>
    <w:pPr>
      <w:ind w:left="284"/>
      <w:jc w:val="left"/>
    </w:pPr>
  </w:style>
  <w:style w:type="character" w:customStyle="1" w:styleId="Heading2Char">
    <w:name w:val="Heading 2 Char"/>
    <w:basedOn w:val="DefaultParagraphFont"/>
    <w:link w:val="Heading2"/>
    <w:uiPriority w:val="9"/>
    <w:rsid w:val="0090353F"/>
    <w:rPr>
      <w:sz w:val="28"/>
      <w:szCs w:val="36"/>
    </w:rPr>
  </w:style>
  <w:style w:type="character" w:customStyle="1" w:styleId="CustomHeading2Char">
    <w:name w:val="Custom Heading 2 Char"/>
    <w:basedOn w:val="Heading2Char"/>
    <w:link w:val="CustomHeading2"/>
    <w:rsid w:val="009B4AFB"/>
    <w:rPr>
      <w:sz w:val="28"/>
      <w:szCs w:val="36"/>
    </w:rPr>
  </w:style>
  <w:style w:type="paragraph" w:customStyle="1" w:styleId="Normal3">
    <w:name w:val="Normal 3"/>
    <w:basedOn w:val="Normal"/>
    <w:link w:val="Normal3Char"/>
    <w:qFormat/>
    <w:rsid w:val="0090353F"/>
    <w:pPr>
      <w:ind w:left="284"/>
    </w:pPr>
  </w:style>
  <w:style w:type="character" w:customStyle="1" w:styleId="Heading3Char">
    <w:name w:val="Heading 3 Char"/>
    <w:basedOn w:val="DefaultParagraphFont"/>
    <w:link w:val="Heading3"/>
    <w:uiPriority w:val="9"/>
    <w:rsid w:val="0090353F"/>
    <w:rPr>
      <w:rFonts w:ascii="Consolas" w:hAnsi="Consolas"/>
      <w:color w:val="2E75B5"/>
      <w:sz w:val="24"/>
      <w:szCs w:val="28"/>
    </w:rPr>
  </w:style>
  <w:style w:type="character" w:customStyle="1" w:styleId="CustomHeading3Char">
    <w:name w:val="Custom Heading 3 Char"/>
    <w:basedOn w:val="Heading3Char"/>
    <w:link w:val="CustomHeading3"/>
    <w:rsid w:val="009B4AFB"/>
    <w:rPr>
      <w:rFonts w:ascii="Consolas" w:hAnsi="Consolas"/>
      <w:color w:val="2E75B5"/>
      <w:sz w:val="24"/>
      <w:szCs w:val="28"/>
    </w:rPr>
  </w:style>
  <w:style w:type="character" w:customStyle="1" w:styleId="Normal3Char">
    <w:name w:val="Normal 3 Char"/>
    <w:basedOn w:val="DefaultParagraphFont"/>
    <w:link w:val="Normal3"/>
    <w:rsid w:val="0090353F"/>
  </w:style>
  <w:style w:type="paragraph" w:customStyle="1" w:styleId="CvrPgeUnitTitle">
    <w:name w:val="CvrPge_UnitTitle"/>
    <w:basedOn w:val="Normal"/>
    <w:link w:val="CvrPgeUnitTitleChar"/>
    <w:qFormat/>
    <w:rsid w:val="00346304"/>
    <w:pPr>
      <w:jc w:val="center"/>
    </w:pPr>
    <w:rPr>
      <w:b/>
      <w:bCs/>
      <w:sz w:val="96"/>
      <w:szCs w:val="96"/>
    </w:rPr>
  </w:style>
  <w:style w:type="paragraph" w:customStyle="1" w:styleId="CvrPgeAssignmentTitle">
    <w:name w:val="CvrPge_AssignmentTitle"/>
    <w:basedOn w:val="Normal"/>
    <w:link w:val="CvrPgeAssignmentTitleChar"/>
    <w:qFormat/>
    <w:rsid w:val="002F105B"/>
    <w:pPr>
      <w:jc w:val="center"/>
    </w:pPr>
    <w:rPr>
      <w:sz w:val="52"/>
      <w:szCs w:val="52"/>
    </w:rPr>
  </w:style>
  <w:style w:type="character" w:customStyle="1" w:styleId="CvrPgeUnitTitleChar">
    <w:name w:val="CvrPge_UnitTitle Char"/>
    <w:basedOn w:val="DefaultParagraphFont"/>
    <w:link w:val="CvrPgeUnitTitle"/>
    <w:rsid w:val="00346304"/>
    <w:rPr>
      <w:b/>
      <w:bCs/>
      <w:sz w:val="96"/>
      <w:szCs w:val="96"/>
    </w:rPr>
  </w:style>
  <w:style w:type="character" w:customStyle="1" w:styleId="CvrPgeAssignmentTitleChar">
    <w:name w:val="CvrPge_AssignmentTitle Char"/>
    <w:basedOn w:val="DefaultParagraphFont"/>
    <w:link w:val="CvrPgeAssignmentTitle"/>
    <w:rsid w:val="002F105B"/>
    <w:rPr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20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%20Rowe\Documents\Custom_Office_Templates\general-assignm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804BD0B-B953-4DE0-AC28-55565BD5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general-assignment-template.dotx</Template>
  <TotalTime>3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Chloe Rowe</dc:creator>
  <cp:lastModifiedBy>Rowe, Chloe (Student)</cp:lastModifiedBy>
  <cp:revision>3</cp:revision>
  <cp:lastPrinted>2021-11-18T12:22:00Z</cp:lastPrinted>
  <dcterms:created xsi:type="dcterms:W3CDTF">2023-04-21T10:38:00Z</dcterms:created>
  <dcterms:modified xsi:type="dcterms:W3CDTF">2023-04-21T10:41:00Z</dcterms:modified>
</cp:coreProperties>
</file>