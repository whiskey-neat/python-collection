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707" w14:textId="77777777" w:rsidR="00F812E8" w:rsidRDefault="00F812E8">
      <w:bookmarkStart w:id="0" w:name="_Hlk93477120"/>
    </w:p>
    <w:p w14:paraId="70A5E970" w14:textId="77777777" w:rsidR="00E9246A" w:rsidRDefault="00E9246A"/>
    <w:p w14:paraId="27F95BFC" w14:textId="77777777" w:rsidR="00F812E8" w:rsidRDefault="00F812E8" w:rsidP="0011671C">
      <w:pPr>
        <w:rPr>
          <w:sz w:val="96"/>
          <w:szCs w:val="96"/>
        </w:rPr>
      </w:pPr>
    </w:p>
    <w:p w14:paraId="244A9469" w14:textId="77777777" w:rsidR="00B50E10" w:rsidRDefault="00346304" w:rsidP="00362209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5DDB37" wp14:editId="6CE189A7">
                <wp:simplePos x="0" y="0"/>
                <wp:positionH relativeFrom="margin">
                  <wp:posOffset>-276447</wp:posOffset>
                </wp:positionH>
                <wp:positionV relativeFrom="paragraph">
                  <wp:posOffset>711687</wp:posOffset>
                </wp:positionV>
                <wp:extent cx="6288657" cy="5676783"/>
                <wp:effectExtent l="0" t="0" r="0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657" cy="5676783"/>
                          <a:chOff x="0" y="499730"/>
                          <a:chExt cx="6288657" cy="567678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499730"/>
                            <a:ext cx="6202393" cy="2389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B6C84" w14:textId="599F501B" w:rsidR="00346304" w:rsidRPr="00920607" w:rsidRDefault="009E5083" w:rsidP="00346304">
                              <w:pPr>
                                <w:pStyle w:val="CvrPgeUnitTitle"/>
                              </w:pPr>
                              <w:r>
                                <w:t>PROGRAMMING FUNDAMENTALS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3132" y="3700732"/>
                            <a:ext cx="6202393" cy="577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24D5" w14:textId="5AFFC0A9" w:rsidR="00920607" w:rsidRPr="00920607" w:rsidRDefault="009E5083" w:rsidP="00346304">
                              <w:pPr>
                                <w:pStyle w:val="CvrPgeAssignmentTitl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Coursework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6264" y="5089585"/>
                            <a:ext cx="6202393" cy="1086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14ECD8" w14:textId="77777777" w:rsidR="00920607" w:rsidRPr="00920607" w:rsidRDefault="00920607" w:rsidP="0092060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20607">
                                <w:rPr>
                                  <w:sz w:val="40"/>
                                  <w:szCs w:val="40"/>
                                </w:rPr>
                                <w:t>[CHLOE ROWE]</w:t>
                              </w:r>
                            </w:p>
                            <w:p w14:paraId="46CEE792" w14:textId="07C965F4" w:rsidR="00920607" w:rsidRPr="00920607" w:rsidRDefault="009E5083" w:rsidP="00920607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27025481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DDB37" id="Group 6" o:spid="_x0000_s1026" style="position:absolute;left:0;text-align:left;margin-left:-21.75pt;margin-top:56.05pt;width:495.15pt;height:447pt;z-index:251663360;mso-position-horizontal-relative:margin;mso-height-relative:margin" coordorigin=",4997" coordsize="62886,5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4997;width:62023;height:2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01FB6C84" w14:textId="599F501B" w:rsidR="00346304" w:rsidRPr="00920607" w:rsidRDefault="009E5083" w:rsidP="00346304">
                        <w:pPr>
                          <w:pStyle w:val="CvrPgeUnitTitle"/>
                        </w:pPr>
                        <w:r>
                          <w:t>PROGRAMMING FUNDAMENTALS</w:t>
                        </w:r>
                      </w:p>
                    </w:txbxContent>
                  </v:textbox>
                </v:shape>
                <v:shape id="Text Box 2" o:spid="_x0000_s1028" type="#_x0000_t202" style="position:absolute;left:431;top:37007;width:62024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06DD24D5" w14:textId="5AFFC0A9" w:rsidR="00920607" w:rsidRPr="00920607" w:rsidRDefault="009E5083" w:rsidP="00346304">
                        <w:pPr>
                          <w:pStyle w:val="CvrPgeAssignmentTitle"/>
                          <w:rPr>
                            <w:b/>
                            <w:bCs/>
                          </w:rPr>
                        </w:pPr>
                        <w:r>
                          <w:t>Coursework 2</w:t>
                        </w:r>
                      </w:p>
                    </w:txbxContent>
                  </v:textbox>
                </v:shape>
                <v:shape id="Text Box 5" o:spid="_x0000_s1029" type="#_x0000_t202" style="position:absolute;left:862;top:50895;width:62024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D14ECD8" w14:textId="77777777" w:rsidR="00920607" w:rsidRPr="00920607" w:rsidRDefault="00920607" w:rsidP="0092060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20607">
                          <w:rPr>
                            <w:sz w:val="40"/>
                            <w:szCs w:val="40"/>
                          </w:rPr>
                          <w:t>[CHLOE ROWE]</w:t>
                        </w:r>
                      </w:p>
                      <w:p w14:paraId="46CEE792" w14:textId="07C965F4" w:rsidR="00920607" w:rsidRPr="00920607" w:rsidRDefault="009E5083" w:rsidP="00920607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27025481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2C4D05" w14:textId="77777777" w:rsidR="00F812E8" w:rsidRDefault="00F812E8">
      <w:pPr>
        <w:jc w:val="center"/>
      </w:pPr>
    </w:p>
    <w:p w14:paraId="2A93A098" w14:textId="77777777" w:rsidR="00F812E8" w:rsidRDefault="00F812E8">
      <w:pPr>
        <w:jc w:val="center"/>
        <w:rPr>
          <w:sz w:val="52"/>
          <w:szCs w:val="52"/>
        </w:rPr>
      </w:pPr>
    </w:p>
    <w:p w14:paraId="7C84B0A5" w14:textId="77777777" w:rsidR="00B50E10" w:rsidRDefault="00B50E10">
      <w:pPr>
        <w:jc w:val="center"/>
        <w:rPr>
          <w:sz w:val="52"/>
          <w:szCs w:val="52"/>
        </w:rPr>
      </w:pPr>
    </w:p>
    <w:p w14:paraId="0979AA72" w14:textId="77777777" w:rsidR="00F812E8" w:rsidRDefault="00F812E8">
      <w:pPr>
        <w:jc w:val="center"/>
      </w:pPr>
    </w:p>
    <w:p w14:paraId="1B8C9EAC" w14:textId="77777777" w:rsidR="00F812E8" w:rsidRDefault="00F812E8">
      <w:pPr>
        <w:jc w:val="center"/>
      </w:pPr>
    </w:p>
    <w:p w14:paraId="7CAFFC5B" w14:textId="77777777" w:rsidR="00B50E10" w:rsidRDefault="00B50E10">
      <w:pPr>
        <w:jc w:val="center"/>
      </w:pPr>
    </w:p>
    <w:p w14:paraId="06712107" w14:textId="77777777" w:rsidR="00F812E8" w:rsidRDefault="005E0102">
      <w:pPr>
        <w:rPr>
          <w:sz w:val="40"/>
          <w:szCs w:val="40"/>
        </w:rPr>
      </w:pPr>
      <w:r>
        <w:br w:type="page"/>
      </w:r>
    </w:p>
    <w:bookmarkEnd w:id="0"/>
    <w:p w14:paraId="431AC54D" w14:textId="0632D8F4" w:rsidR="00F812E8" w:rsidRDefault="009E5083" w:rsidP="00233151">
      <w:pPr>
        <w:pStyle w:val="Title"/>
      </w:pPr>
      <w:r>
        <w:lastRenderedPageBreak/>
        <w:t>Coursework 2</w:t>
      </w:r>
    </w:p>
    <w:p w14:paraId="67B9BC1D" w14:textId="5B729C92" w:rsidR="009E5083" w:rsidRDefault="009E5083" w:rsidP="009E5083"/>
    <w:p w14:paraId="56ED666D" w14:textId="6058266E" w:rsidR="009E5083" w:rsidRDefault="009E5083" w:rsidP="009E5083">
      <w:pPr>
        <w:pStyle w:val="CustomHeading1"/>
      </w:pPr>
      <w:bookmarkStart w:id="1" w:name="_Toc124802903"/>
      <w:r>
        <w:t>Section A: Algorithm Complexity Analysis</w:t>
      </w:r>
      <w:bookmarkEnd w:id="1"/>
    </w:p>
    <w:p w14:paraId="4002932F" w14:textId="56544496" w:rsidR="00AB3404" w:rsidRDefault="009E5083" w:rsidP="009E5083">
      <w:pPr>
        <w:pStyle w:val="CustomHeading1"/>
      </w:pPr>
      <w:bookmarkStart w:id="2" w:name="_Toc124802904"/>
      <w:r>
        <w:t>Section E: Unit Testing</w:t>
      </w:r>
      <w:bookmarkEnd w:id="2"/>
    </w:p>
    <w:p w14:paraId="79D80A6D" w14:textId="77777777" w:rsidR="009E5083" w:rsidRPr="009E5083" w:rsidRDefault="009E5083" w:rsidP="009E5083"/>
    <w:p w14:paraId="3DD54FA9" w14:textId="77777777" w:rsidR="00DC39EF" w:rsidRPr="00DC39EF" w:rsidRDefault="00DC39EF" w:rsidP="00DC39EF"/>
    <w:sectPr w:rsidR="00DC39EF" w:rsidRPr="00DC39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7ECE" w14:textId="77777777" w:rsidR="00B24982" w:rsidRDefault="00B24982">
      <w:r>
        <w:separator/>
      </w:r>
    </w:p>
  </w:endnote>
  <w:endnote w:type="continuationSeparator" w:id="0">
    <w:p w14:paraId="29340518" w14:textId="77777777" w:rsidR="00B24982" w:rsidRDefault="00B2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ECE3" w14:textId="711124DF" w:rsidR="00F812E8" w:rsidRDefault="00F812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860A" w14:textId="77777777" w:rsidR="00B24982" w:rsidRDefault="00B24982">
      <w:r>
        <w:separator/>
      </w:r>
    </w:p>
  </w:footnote>
  <w:footnote w:type="continuationSeparator" w:id="0">
    <w:p w14:paraId="6AF6AF4F" w14:textId="77777777" w:rsidR="00B24982" w:rsidRDefault="00B24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8C71" w14:textId="2CB384C4" w:rsidR="00F812E8" w:rsidRDefault="009E5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Chloe Rowe</w:t>
    </w:r>
    <w:r w:rsidR="005E0102">
      <w:rPr>
        <w:color w:val="000000"/>
      </w:rPr>
      <w:tab/>
    </w:r>
    <w:r>
      <w:rPr>
        <w:color w:val="000000"/>
      </w:rPr>
      <w:t>Coursework 2</w:t>
    </w:r>
    <w:r w:rsidR="005E0102">
      <w:rPr>
        <w:color w:val="000000"/>
      </w:rPr>
      <w:tab/>
    </w:r>
    <w:r w:rsidR="005E0102">
      <w:rPr>
        <w:color w:val="000000"/>
      </w:rPr>
      <w:fldChar w:fldCharType="begin"/>
    </w:r>
    <w:r w:rsidR="005E0102">
      <w:rPr>
        <w:color w:val="000000"/>
      </w:rPr>
      <w:instrText>PAGE</w:instrText>
    </w:r>
    <w:r w:rsidR="005E0102">
      <w:rPr>
        <w:color w:val="000000"/>
      </w:rPr>
      <w:fldChar w:fldCharType="separate"/>
    </w:r>
    <w:r w:rsidR="00403AFD">
      <w:rPr>
        <w:noProof/>
        <w:color w:val="000000"/>
      </w:rPr>
      <w:t>1</w:t>
    </w:r>
    <w:r w:rsidR="005E0102">
      <w:rPr>
        <w:color w:val="000000"/>
      </w:rPr>
      <w:fldChar w:fldCharType="end"/>
    </w:r>
  </w:p>
  <w:p w14:paraId="3EA99681" w14:textId="77777777" w:rsidR="00F812E8" w:rsidRDefault="00F812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5E23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0C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869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6E60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01A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BAA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7A3E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AA16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E4D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5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F51164"/>
    <w:multiLevelType w:val="hybridMultilevel"/>
    <w:tmpl w:val="CC3E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8211">
    <w:abstractNumId w:val="10"/>
  </w:num>
  <w:num w:numId="2" w16cid:durableId="2011322883">
    <w:abstractNumId w:val="9"/>
  </w:num>
  <w:num w:numId="3" w16cid:durableId="1054541207">
    <w:abstractNumId w:val="7"/>
  </w:num>
  <w:num w:numId="4" w16cid:durableId="1170220517">
    <w:abstractNumId w:val="6"/>
  </w:num>
  <w:num w:numId="5" w16cid:durableId="2115857999">
    <w:abstractNumId w:val="5"/>
  </w:num>
  <w:num w:numId="6" w16cid:durableId="1859539573">
    <w:abstractNumId w:val="4"/>
  </w:num>
  <w:num w:numId="7" w16cid:durableId="1724333890">
    <w:abstractNumId w:val="8"/>
  </w:num>
  <w:num w:numId="8" w16cid:durableId="577793599">
    <w:abstractNumId w:val="3"/>
  </w:num>
  <w:num w:numId="9" w16cid:durableId="1925920603">
    <w:abstractNumId w:val="2"/>
  </w:num>
  <w:num w:numId="10" w16cid:durableId="949900467">
    <w:abstractNumId w:val="1"/>
  </w:num>
  <w:num w:numId="11" w16cid:durableId="142037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3"/>
    <w:rsid w:val="00003817"/>
    <w:rsid w:val="00012F90"/>
    <w:rsid w:val="0001519B"/>
    <w:rsid w:val="000156A7"/>
    <w:rsid w:val="0002626C"/>
    <w:rsid w:val="00035F9F"/>
    <w:rsid w:val="00036DFA"/>
    <w:rsid w:val="00037C68"/>
    <w:rsid w:val="00065A45"/>
    <w:rsid w:val="00071D12"/>
    <w:rsid w:val="000732B1"/>
    <w:rsid w:val="0008361B"/>
    <w:rsid w:val="00096A14"/>
    <w:rsid w:val="000A2E76"/>
    <w:rsid w:val="000A70D2"/>
    <w:rsid w:val="000B08E2"/>
    <w:rsid w:val="000B12E4"/>
    <w:rsid w:val="000D494C"/>
    <w:rsid w:val="000D61AB"/>
    <w:rsid w:val="000E5F54"/>
    <w:rsid w:val="0010570F"/>
    <w:rsid w:val="0011671C"/>
    <w:rsid w:val="0013770B"/>
    <w:rsid w:val="00141A9C"/>
    <w:rsid w:val="0014774F"/>
    <w:rsid w:val="00154617"/>
    <w:rsid w:val="00156490"/>
    <w:rsid w:val="00163331"/>
    <w:rsid w:val="00184846"/>
    <w:rsid w:val="00184C90"/>
    <w:rsid w:val="0018581E"/>
    <w:rsid w:val="001A6DFE"/>
    <w:rsid w:val="001B314C"/>
    <w:rsid w:val="001B32C0"/>
    <w:rsid w:val="001D6BD6"/>
    <w:rsid w:val="001D6D2A"/>
    <w:rsid w:val="001E3A03"/>
    <w:rsid w:val="001F5B0F"/>
    <w:rsid w:val="0021106C"/>
    <w:rsid w:val="002143A5"/>
    <w:rsid w:val="00227143"/>
    <w:rsid w:val="00227443"/>
    <w:rsid w:val="00233151"/>
    <w:rsid w:val="00234C0E"/>
    <w:rsid w:val="0024489E"/>
    <w:rsid w:val="00247EC2"/>
    <w:rsid w:val="00252C49"/>
    <w:rsid w:val="00257AB5"/>
    <w:rsid w:val="00257E17"/>
    <w:rsid w:val="00260CF8"/>
    <w:rsid w:val="00276024"/>
    <w:rsid w:val="00286FF3"/>
    <w:rsid w:val="00293274"/>
    <w:rsid w:val="002947A2"/>
    <w:rsid w:val="00296474"/>
    <w:rsid w:val="002A6A47"/>
    <w:rsid w:val="002A734F"/>
    <w:rsid w:val="002B1C84"/>
    <w:rsid w:val="002C1CDA"/>
    <w:rsid w:val="002E38A6"/>
    <w:rsid w:val="002E5FD8"/>
    <w:rsid w:val="002F105B"/>
    <w:rsid w:val="00300B4F"/>
    <w:rsid w:val="00310312"/>
    <w:rsid w:val="0033702B"/>
    <w:rsid w:val="00346304"/>
    <w:rsid w:val="003506CB"/>
    <w:rsid w:val="00356BBA"/>
    <w:rsid w:val="00362209"/>
    <w:rsid w:val="00363069"/>
    <w:rsid w:val="003730C2"/>
    <w:rsid w:val="0037436B"/>
    <w:rsid w:val="00383FF7"/>
    <w:rsid w:val="00394AE1"/>
    <w:rsid w:val="003952D5"/>
    <w:rsid w:val="003A152A"/>
    <w:rsid w:val="003B5FBE"/>
    <w:rsid w:val="003B761B"/>
    <w:rsid w:val="003C352A"/>
    <w:rsid w:val="003E33EB"/>
    <w:rsid w:val="003F34EB"/>
    <w:rsid w:val="00403AFD"/>
    <w:rsid w:val="00404DDE"/>
    <w:rsid w:val="00417B1D"/>
    <w:rsid w:val="004271D0"/>
    <w:rsid w:val="00427B1E"/>
    <w:rsid w:val="00431227"/>
    <w:rsid w:val="004434E1"/>
    <w:rsid w:val="0045268C"/>
    <w:rsid w:val="00453277"/>
    <w:rsid w:val="00461A45"/>
    <w:rsid w:val="00467FFD"/>
    <w:rsid w:val="00476D02"/>
    <w:rsid w:val="004776B1"/>
    <w:rsid w:val="004A00AB"/>
    <w:rsid w:val="004C1097"/>
    <w:rsid w:val="004C5826"/>
    <w:rsid w:val="004C6246"/>
    <w:rsid w:val="004C6DDF"/>
    <w:rsid w:val="004D1C0E"/>
    <w:rsid w:val="004D1E63"/>
    <w:rsid w:val="004E287C"/>
    <w:rsid w:val="004F5DEE"/>
    <w:rsid w:val="00500382"/>
    <w:rsid w:val="00500C97"/>
    <w:rsid w:val="00506EB4"/>
    <w:rsid w:val="00507758"/>
    <w:rsid w:val="00535227"/>
    <w:rsid w:val="005362E9"/>
    <w:rsid w:val="0055248F"/>
    <w:rsid w:val="00555365"/>
    <w:rsid w:val="00555678"/>
    <w:rsid w:val="0056490F"/>
    <w:rsid w:val="00583616"/>
    <w:rsid w:val="00584A93"/>
    <w:rsid w:val="005B0D96"/>
    <w:rsid w:val="005B321E"/>
    <w:rsid w:val="005E0102"/>
    <w:rsid w:val="00600A03"/>
    <w:rsid w:val="00611612"/>
    <w:rsid w:val="00631422"/>
    <w:rsid w:val="00635694"/>
    <w:rsid w:val="00644C64"/>
    <w:rsid w:val="00655B78"/>
    <w:rsid w:val="00662F22"/>
    <w:rsid w:val="00682CB7"/>
    <w:rsid w:val="0069144A"/>
    <w:rsid w:val="00691AFB"/>
    <w:rsid w:val="006A1178"/>
    <w:rsid w:val="006A4686"/>
    <w:rsid w:val="006B0D09"/>
    <w:rsid w:val="006B4568"/>
    <w:rsid w:val="006C6A21"/>
    <w:rsid w:val="006D3C71"/>
    <w:rsid w:val="006E13D9"/>
    <w:rsid w:val="006E4B3E"/>
    <w:rsid w:val="006E7435"/>
    <w:rsid w:val="006F05AC"/>
    <w:rsid w:val="006F5690"/>
    <w:rsid w:val="006F6A9F"/>
    <w:rsid w:val="00700535"/>
    <w:rsid w:val="0070125C"/>
    <w:rsid w:val="00704197"/>
    <w:rsid w:val="00704B88"/>
    <w:rsid w:val="00705804"/>
    <w:rsid w:val="007204CC"/>
    <w:rsid w:val="007214A9"/>
    <w:rsid w:val="00727588"/>
    <w:rsid w:val="007346EE"/>
    <w:rsid w:val="00735B31"/>
    <w:rsid w:val="00741D40"/>
    <w:rsid w:val="00743307"/>
    <w:rsid w:val="00757220"/>
    <w:rsid w:val="00762178"/>
    <w:rsid w:val="00766F7F"/>
    <w:rsid w:val="0077088A"/>
    <w:rsid w:val="007719C2"/>
    <w:rsid w:val="00786685"/>
    <w:rsid w:val="00797095"/>
    <w:rsid w:val="007B320F"/>
    <w:rsid w:val="007B36F5"/>
    <w:rsid w:val="007D1B33"/>
    <w:rsid w:val="007E2038"/>
    <w:rsid w:val="007E2F2D"/>
    <w:rsid w:val="007F0ED1"/>
    <w:rsid w:val="00814025"/>
    <w:rsid w:val="00816D40"/>
    <w:rsid w:val="00817F35"/>
    <w:rsid w:val="0082251B"/>
    <w:rsid w:val="00827870"/>
    <w:rsid w:val="00830687"/>
    <w:rsid w:val="0084124D"/>
    <w:rsid w:val="00852926"/>
    <w:rsid w:val="008873BE"/>
    <w:rsid w:val="008978AE"/>
    <w:rsid w:val="008A0EBD"/>
    <w:rsid w:val="008C7924"/>
    <w:rsid w:val="008D56D3"/>
    <w:rsid w:val="008D6B31"/>
    <w:rsid w:val="008E2293"/>
    <w:rsid w:val="008E5158"/>
    <w:rsid w:val="008E5339"/>
    <w:rsid w:val="008F1E1B"/>
    <w:rsid w:val="0090353F"/>
    <w:rsid w:val="009132A9"/>
    <w:rsid w:val="00920607"/>
    <w:rsid w:val="00926D3E"/>
    <w:rsid w:val="00936CC7"/>
    <w:rsid w:val="009573F2"/>
    <w:rsid w:val="00960810"/>
    <w:rsid w:val="00994040"/>
    <w:rsid w:val="009A23A4"/>
    <w:rsid w:val="009B4639"/>
    <w:rsid w:val="009B4AFB"/>
    <w:rsid w:val="009B75FF"/>
    <w:rsid w:val="009B7A82"/>
    <w:rsid w:val="009C31AC"/>
    <w:rsid w:val="009E5083"/>
    <w:rsid w:val="00A157D4"/>
    <w:rsid w:val="00A23436"/>
    <w:rsid w:val="00A25FBB"/>
    <w:rsid w:val="00A2652E"/>
    <w:rsid w:val="00A269B4"/>
    <w:rsid w:val="00A324C3"/>
    <w:rsid w:val="00A32CD6"/>
    <w:rsid w:val="00A406BD"/>
    <w:rsid w:val="00A43A08"/>
    <w:rsid w:val="00A47A7C"/>
    <w:rsid w:val="00A62208"/>
    <w:rsid w:val="00A6266C"/>
    <w:rsid w:val="00A66195"/>
    <w:rsid w:val="00A72DA2"/>
    <w:rsid w:val="00A73BC3"/>
    <w:rsid w:val="00A77920"/>
    <w:rsid w:val="00A92EB8"/>
    <w:rsid w:val="00AB3404"/>
    <w:rsid w:val="00AC0EBF"/>
    <w:rsid w:val="00AC5DE9"/>
    <w:rsid w:val="00AD1C05"/>
    <w:rsid w:val="00AE3F90"/>
    <w:rsid w:val="00AF783A"/>
    <w:rsid w:val="00AF7A32"/>
    <w:rsid w:val="00B07300"/>
    <w:rsid w:val="00B12FC8"/>
    <w:rsid w:val="00B224B0"/>
    <w:rsid w:val="00B24982"/>
    <w:rsid w:val="00B32496"/>
    <w:rsid w:val="00B41932"/>
    <w:rsid w:val="00B41FD7"/>
    <w:rsid w:val="00B447E0"/>
    <w:rsid w:val="00B50E10"/>
    <w:rsid w:val="00B52460"/>
    <w:rsid w:val="00B616B1"/>
    <w:rsid w:val="00B67ADC"/>
    <w:rsid w:val="00B72E2A"/>
    <w:rsid w:val="00B73292"/>
    <w:rsid w:val="00B74BF3"/>
    <w:rsid w:val="00B92C19"/>
    <w:rsid w:val="00B95799"/>
    <w:rsid w:val="00B96CBC"/>
    <w:rsid w:val="00BA0722"/>
    <w:rsid w:val="00BA7BD6"/>
    <w:rsid w:val="00BD305E"/>
    <w:rsid w:val="00BD3A47"/>
    <w:rsid w:val="00BD3DF2"/>
    <w:rsid w:val="00BD4FBE"/>
    <w:rsid w:val="00BD6D38"/>
    <w:rsid w:val="00BE00C6"/>
    <w:rsid w:val="00BF50D5"/>
    <w:rsid w:val="00C5156A"/>
    <w:rsid w:val="00C54473"/>
    <w:rsid w:val="00C551C2"/>
    <w:rsid w:val="00C6266C"/>
    <w:rsid w:val="00C74239"/>
    <w:rsid w:val="00C86EB7"/>
    <w:rsid w:val="00CA3E08"/>
    <w:rsid w:val="00CB1CED"/>
    <w:rsid w:val="00CC489C"/>
    <w:rsid w:val="00CD47F8"/>
    <w:rsid w:val="00CD7FDA"/>
    <w:rsid w:val="00CE71CB"/>
    <w:rsid w:val="00CF451E"/>
    <w:rsid w:val="00D04842"/>
    <w:rsid w:val="00D04F36"/>
    <w:rsid w:val="00D0730A"/>
    <w:rsid w:val="00D14C4F"/>
    <w:rsid w:val="00D30DA1"/>
    <w:rsid w:val="00D3123A"/>
    <w:rsid w:val="00D3137F"/>
    <w:rsid w:val="00D35D1B"/>
    <w:rsid w:val="00D50DF3"/>
    <w:rsid w:val="00D5490B"/>
    <w:rsid w:val="00D73AB1"/>
    <w:rsid w:val="00D767F5"/>
    <w:rsid w:val="00D84404"/>
    <w:rsid w:val="00D86272"/>
    <w:rsid w:val="00D87027"/>
    <w:rsid w:val="00DA4E0A"/>
    <w:rsid w:val="00DB47ED"/>
    <w:rsid w:val="00DC02AC"/>
    <w:rsid w:val="00DC39EF"/>
    <w:rsid w:val="00DC4801"/>
    <w:rsid w:val="00DD21B1"/>
    <w:rsid w:val="00DD72BA"/>
    <w:rsid w:val="00DE4D32"/>
    <w:rsid w:val="00DE7B4E"/>
    <w:rsid w:val="00E04EF4"/>
    <w:rsid w:val="00E05877"/>
    <w:rsid w:val="00E07260"/>
    <w:rsid w:val="00E10002"/>
    <w:rsid w:val="00E12BDA"/>
    <w:rsid w:val="00E13727"/>
    <w:rsid w:val="00E201D3"/>
    <w:rsid w:val="00E20EA3"/>
    <w:rsid w:val="00E23693"/>
    <w:rsid w:val="00E26747"/>
    <w:rsid w:val="00E272A3"/>
    <w:rsid w:val="00E52CA2"/>
    <w:rsid w:val="00E77693"/>
    <w:rsid w:val="00E87006"/>
    <w:rsid w:val="00E9186B"/>
    <w:rsid w:val="00E9246A"/>
    <w:rsid w:val="00E97B78"/>
    <w:rsid w:val="00EB6689"/>
    <w:rsid w:val="00EC470A"/>
    <w:rsid w:val="00EE257F"/>
    <w:rsid w:val="00F15F00"/>
    <w:rsid w:val="00F212DF"/>
    <w:rsid w:val="00F27A46"/>
    <w:rsid w:val="00F27EC2"/>
    <w:rsid w:val="00F46FA9"/>
    <w:rsid w:val="00F65221"/>
    <w:rsid w:val="00F812E8"/>
    <w:rsid w:val="00F90435"/>
    <w:rsid w:val="00F904B6"/>
    <w:rsid w:val="00FA5B83"/>
    <w:rsid w:val="00FB3715"/>
    <w:rsid w:val="00FB7221"/>
    <w:rsid w:val="00FD355F"/>
    <w:rsid w:val="00FE4815"/>
    <w:rsid w:val="00FF22AC"/>
    <w:rsid w:val="00FF2D67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68776"/>
  <w15:docId w15:val="{CB8AAF44-9C15-474F-A42F-F5C046F6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2B1C84"/>
    <w:pPr>
      <w:keepNext/>
      <w:keepLines/>
      <w:spacing w:before="240"/>
      <w:outlineLvl w:val="0"/>
    </w:pPr>
    <w:rPr>
      <w:rFonts w:ascii="Bahnschrift" w:hAnsi="Bahnschrif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31"/>
    <w:pPr>
      <w:keepNext/>
      <w:keepLines/>
      <w:spacing w:before="360" w:after="80"/>
      <w:outlineLvl w:val="1"/>
    </w:pPr>
    <w:rPr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C84"/>
    <w:pPr>
      <w:keepNext/>
      <w:keepLines/>
      <w:spacing w:before="280" w:after="80"/>
      <w:outlineLvl w:val="2"/>
    </w:pPr>
    <w:rPr>
      <w:rFonts w:ascii="Consolas" w:hAnsi="Consolas"/>
      <w:color w:val="2E75B5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ustom_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6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71C"/>
  </w:style>
  <w:style w:type="paragraph" w:styleId="Footer">
    <w:name w:val="footer"/>
    <w:basedOn w:val="Normal"/>
    <w:link w:val="FooterChar"/>
    <w:uiPriority w:val="99"/>
    <w:unhideWhenUsed/>
    <w:rsid w:val="00116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71C"/>
  </w:style>
  <w:style w:type="paragraph" w:styleId="TOC1">
    <w:name w:val="toc 1"/>
    <w:basedOn w:val="Normal"/>
    <w:next w:val="Normal"/>
    <w:autoRedefine/>
    <w:uiPriority w:val="39"/>
    <w:unhideWhenUsed/>
    <w:rsid w:val="004C6D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DD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9EF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BD3DF2"/>
  </w:style>
  <w:style w:type="character" w:customStyle="1" w:styleId="Heading1Char">
    <w:name w:val="Heading 1 Char"/>
    <w:basedOn w:val="DefaultParagraphFont"/>
    <w:link w:val="Heading1"/>
    <w:uiPriority w:val="9"/>
    <w:rsid w:val="002B1C84"/>
    <w:rPr>
      <w:rFonts w:ascii="Bahnschrift" w:hAnsi="Bahnschrift"/>
      <w:color w:val="2E75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4846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5A45"/>
  </w:style>
  <w:style w:type="paragraph" w:styleId="ListParagraph">
    <w:name w:val="List Paragraph"/>
    <w:basedOn w:val="Normal"/>
    <w:uiPriority w:val="34"/>
    <w:qFormat/>
    <w:rsid w:val="00163331"/>
    <w:pPr>
      <w:ind w:left="720"/>
      <w:contextualSpacing/>
    </w:pPr>
  </w:style>
  <w:style w:type="table" w:styleId="TableGrid">
    <w:name w:val="Table Grid"/>
    <w:basedOn w:val="TableNormal"/>
    <w:uiPriority w:val="39"/>
    <w:rsid w:val="00A7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E2038"/>
    <w:pPr>
      <w:spacing w:after="100"/>
      <w:ind w:left="440"/>
    </w:pPr>
  </w:style>
  <w:style w:type="paragraph" w:customStyle="1" w:styleId="paragraph">
    <w:name w:val="paragraph"/>
    <w:basedOn w:val="Normal"/>
    <w:rsid w:val="002B1C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1C84"/>
  </w:style>
  <w:style w:type="character" w:customStyle="1" w:styleId="eop">
    <w:name w:val="eop"/>
    <w:basedOn w:val="DefaultParagraphFont"/>
    <w:rsid w:val="002B1C84"/>
  </w:style>
  <w:style w:type="paragraph" w:customStyle="1" w:styleId="CustomHeading1">
    <w:name w:val="Custom Heading 1"/>
    <w:basedOn w:val="Heading1"/>
    <w:next w:val="Normal"/>
    <w:link w:val="CustomHeading1Char"/>
    <w:qFormat/>
    <w:rsid w:val="009B4AFB"/>
    <w:pPr>
      <w:jc w:val="left"/>
    </w:pPr>
  </w:style>
  <w:style w:type="paragraph" w:customStyle="1" w:styleId="CustomHeading2">
    <w:name w:val="Custom Heading 2"/>
    <w:basedOn w:val="Heading2"/>
    <w:next w:val="Normal"/>
    <w:link w:val="CustomHeading2Char"/>
    <w:qFormat/>
    <w:rsid w:val="009B4AFB"/>
    <w:pPr>
      <w:jc w:val="left"/>
    </w:pPr>
  </w:style>
  <w:style w:type="character" w:customStyle="1" w:styleId="CustomHeading1Char">
    <w:name w:val="Custom Heading 1 Char"/>
    <w:basedOn w:val="Heading1Char"/>
    <w:link w:val="CustomHeading1"/>
    <w:rsid w:val="009B4AFB"/>
    <w:rPr>
      <w:rFonts w:ascii="Bahnschrift" w:hAnsi="Bahnschrift"/>
      <w:color w:val="2E75B5"/>
      <w:sz w:val="32"/>
      <w:szCs w:val="32"/>
    </w:rPr>
  </w:style>
  <w:style w:type="paragraph" w:customStyle="1" w:styleId="CustomHeading3">
    <w:name w:val="Custom Heading 3"/>
    <w:basedOn w:val="Heading3"/>
    <w:next w:val="Normal3"/>
    <w:link w:val="CustomHeading3Char"/>
    <w:qFormat/>
    <w:rsid w:val="009B4AFB"/>
    <w:pPr>
      <w:ind w:left="284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90353F"/>
    <w:rPr>
      <w:sz w:val="28"/>
      <w:szCs w:val="36"/>
    </w:rPr>
  </w:style>
  <w:style w:type="character" w:customStyle="1" w:styleId="CustomHeading2Char">
    <w:name w:val="Custom Heading 2 Char"/>
    <w:basedOn w:val="Heading2Char"/>
    <w:link w:val="CustomHeading2"/>
    <w:rsid w:val="009B4AFB"/>
    <w:rPr>
      <w:sz w:val="28"/>
      <w:szCs w:val="36"/>
    </w:rPr>
  </w:style>
  <w:style w:type="paragraph" w:customStyle="1" w:styleId="Normal3">
    <w:name w:val="Normal 3"/>
    <w:basedOn w:val="Normal"/>
    <w:link w:val="Normal3Char"/>
    <w:qFormat/>
    <w:rsid w:val="0090353F"/>
    <w:pPr>
      <w:ind w:left="284"/>
    </w:pPr>
  </w:style>
  <w:style w:type="character" w:customStyle="1" w:styleId="Heading3Char">
    <w:name w:val="Heading 3 Char"/>
    <w:basedOn w:val="DefaultParagraphFont"/>
    <w:link w:val="Heading3"/>
    <w:uiPriority w:val="9"/>
    <w:rsid w:val="0090353F"/>
    <w:rPr>
      <w:rFonts w:ascii="Consolas" w:hAnsi="Consolas"/>
      <w:color w:val="2E75B5"/>
      <w:sz w:val="24"/>
      <w:szCs w:val="28"/>
    </w:rPr>
  </w:style>
  <w:style w:type="character" w:customStyle="1" w:styleId="CustomHeading3Char">
    <w:name w:val="Custom Heading 3 Char"/>
    <w:basedOn w:val="Heading3Char"/>
    <w:link w:val="CustomHeading3"/>
    <w:rsid w:val="009B4AFB"/>
    <w:rPr>
      <w:rFonts w:ascii="Consolas" w:hAnsi="Consolas"/>
      <w:color w:val="2E75B5"/>
      <w:sz w:val="24"/>
      <w:szCs w:val="28"/>
    </w:rPr>
  </w:style>
  <w:style w:type="character" w:customStyle="1" w:styleId="Normal3Char">
    <w:name w:val="Normal 3 Char"/>
    <w:basedOn w:val="DefaultParagraphFont"/>
    <w:link w:val="Normal3"/>
    <w:rsid w:val="0090353F"/>
  </w:style>
  <w:style w:type="paragraph" w:customStyle="1" w:styleId="CvrPgeUnitTitle">
    <w:name w:val="CvrPge_UnitTitle"/>
    <w:basedOn w:val="Normal"/>
    <w:link w:val="CvrPgeUnitTitleChar"/>
    <w:qFormat/>
    <w:rsid w:val="00346304"/>
    <w:pPr>
      <w:jc w:val="center"/>
    </w:pPr>
    <w:rPr>
      <w:b/>
      <w:bCs/>
      <w:sz w:val="96"/>
      <w:szCs w:val="96"/>
    </w:rPr>
  </w:style>
  <w:style w:type="paragraph" w:customStyle="1" w:styleId="CvrPgeAssignmentTitle">
    <w:name w:val="CvrPge_AssignmentTitle"/>
    <w:basedOn w:val="Normal"/>
    <w:link w:val="CvrPgeAssignmentTitleChar"/>
    <w:qFormat/>
    <w:rsid w:val="002F105B"/>
    <w:pPr>
      <w:jc w:val="center"/>
    </w:pPr>
    <w:rPr>
      <w:sz w:val="52"/>
      <w:szCs w:val="52"/>
    </w:rPr>
  </w:style>
  <w:style w:type="character" w:customStyle="1" w:styleId="CvrPgeUnitTitleChar">
    <w:name w:val="CvrPge_UnitTitle Char"/>
    <w:basedOn w:val="DefaultParagraphFont"/>
    <w:link w:val="CvrPgeUnitTitle"/>
    <w:rsid w:val="00346304"/>
    <w:rPr>
      <w:b/>
      <w:bCs/>
      <w:sz w:val="96"/>
      <w:szCs w:val="96"/>
    </w:rPr>
  </w:style>
  <w:style w:type="character" w:customStyle="1" w:styleId="CvrPgeAssignmentTitleChar">
    <w:name w:val="CvrPge_AssignmentTitle Char"/>
    <w:basedOn w:val="DefaultParagraphFont"/>
    <w:link w:val="CvrPgeAssignmentTitle"/>
    <w:rsid w:val="002F105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%20Rowe\Documents\Custom_Office_Templates\general-assign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804BD0B-B953-4DE0-AC28-55565BD5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general-assignment-template.dotx</Template>
  <TotalTime>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Chloe Rowe</dc:creator>
  <cp:lastModifiedBy>Rowe, Chloe (Student)</cp:lastModifiedBy>
  <cp:revision>1</cp:revision>
  <cp:lastPrinted>2021-11-18T12:22:00Z</cp:lastPrinted>
  <dcterms:created xsi:type="dcterms:W3CDTF">2023-01-16T23:04:00Z</dcterms:created>
  <dcterms:modified xsi:type="dcterms:W3CDTF">2023-01-16T23:08:00Z</dcterms:modified>
</cp:coreProperties>
</file>